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"/>
        <w:tblW w:w="1075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2"/>
        <w:gridCol w:w="567"/>
        <w:gridCol w:w="6784"/>
      </w:tblGrid>
      <w:tr w:rsidR="00FB68A7" w:rsidRPr="0087025D" w:rsidTr="00CB1DFD">
        <w:trPr>
          <w:trHeight w:hRule="exact" w:val="3969"/>
          <w:tblHeader/>
        </w:trPr>
        <w:tc>
          <w:tcPr>
            <w:tcW w:w="3402" w:type="dxa"/>
          </w:tcPr>
          <w:p w:rsidR="00FB68A7" w:rsidRPr="0087025D" w:rsidRDefault="005C236D" w:rsidP="00FB68A7">
            <w:pPr>
              <w:tabs>
                <w:tab w:val="left" w:pos="990"/>
              </w:tabs>
              <w:jc w:val="center"/>
              <w:rPr>
                <w:rFonts w:ascii="Avenir Roman" w:hAnsi="Avenir Roman"/>
                <w:lang w:val="en-US"/>
              </w:rPr>
            </w:pPr>
            <w:r w:rsidRPr="0087025D">
              <w:rPr>
                <w:rFonts w:ascii="Avenir Roman" w:hAnsi="Avenir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-553085</wp:posOffset>
                      </wp:positionH>
                      <wp:positionV relativeFrom="paragraph">
                        <wp:posOffset>3810</wp:posOffset>
                      </wp:positionV>
                      <wp:extent cx="7591425" cy="2247900"/>
                      <wp:effectExtent l="0" t="0" r="15875" b="12700"/>
                      <wp:wrapNone/>
                      <wp:docPr id="1" name="Rektange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1425" cy="2247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5D3D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76091C" id="Rektangel 1" o:spid="_x0000_s1026" style="position:absolute;margin-left:-43.55pt;margin-top:.3pt;width:597.75pt;height:17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" fillcolor="#c5d3d6" strokecolor="#345c7d [1604]" strokeweight="1pt"/>
                  </w:pict>
                </mc:Fallback>
              </mc:AlternateContent>
            </w:r>
            <w:r w:rsidR="00210430" w:rsidRPr="0087025D">
              <w:rPr>
                <w:rFonts w:ascii="Avenir Roman" w:hAnsi="Avenir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D67C8B" wp14:editId="7C74DD2C">
                      <wp:simplePos x="0" y="0"/>
                      <wp:positionH relativeFrom="column">
                        <wp:posOffset>-215899</wp:posOffset>
                      </wp:positionH>
                      <wp:positionV relativeFrom="paragraph">
                        <wp:posOffset>2314575</wp:posOffset>
                      </wp:positionV>
                      <wp:extent cx="1428750" cy="276225"/>
                      <wp:effectExtent l="0" t="0" r="0" b="0"/>
                      <wp:wrapNone/>
                      <wp:docPr id="21" name="Textru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D0A05" w:rsidRPr="004B4C44" w:rsidRDefault="006D0A05" w:rsidP="006D0A05">
                                  <w:pPr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</w:pPr>
                                  <w:r w:rsidRPr="004B4C44"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  <w:t>ellaschwarzt@gmail.com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D67C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21" o:spid="_x0000_s1026" type="#_x0000_t202" style="position:absolute;left:0;text-align:left;margin-left:-17pt;margin-top:182.25pt;width:112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" filled="f" stroked="f" strokeweight=".5pt">
                      <v:textbox>
                        <w:txbxContent>
                          <w:p w:rsidR="006D0A05" w:rsidRPr="004B4C44" w:rsidRDefault="006D0A05" w:rsidP="006D0A05">
                            <w:pPr>
                              <w:rPr>
                                <w:color w:val="515151"/>
                                <w:sz w:val="16"/>
                                <w:szCs w:val="16"/>
                              </w:rPr>
                            </w:pPr>
                            <w:r w:rsidRPr="004B4C44">
                              <w:rPr>
                                <w:color w:val="515151"/>
                                <w:sz w:val="16"/>
                                <w:szCs w:val="16"/>
                              </w:rPr>
                              <w:t>ellaschwarzt@gmail.com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7284" w:rsidRPr="0087025D">
              <w:rPr>
                <w:rFonts w:ascii="Avenir Roman" w:hAnsi="Avenir Roman"/>
                <w:noProof/>
                <w:color w:val="676767"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-387350</wp:posOffset>
                  </wp:positionH>
                  <wp:positionV relativeFrom="paragraph">
                    <wp:posOffset>2314575</wp:posOffset>
                  </wp:positionV>
                  <wp:extent cx="247650" cy="247650"/>
                  <wp:effectExtent l="0" t="0" r="6350" b="0"/>
                  <wp:wrapNone/>
                  <wp:docPr id="20" name="Bildobjekt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68A7" w:rsidRPr="0087025D">
              <w:rPr>
                <w:rFonts w:ascii="Avenir Roman" w:hAnsi="Avenir Roman"/>
                <w:noProof/>
                <w:lang w:val="en-US" w:bidi="sv-S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7E9090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243205</wp:posOffset>
                      </wp:positionV>
                      <wp:extent cx="1800225" cy="1800225"/>
                      <wp:effectExtent l="0" t="0" r="3175" b="3175"/>
                      <wp:wrapNone/>
                      <wp:docPr id="2" name="Ellips 2" title="Professionell porträttbild av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180022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/>
                                </a:stretch>
                              </a:blipFill>
                              <a:ln w="635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03EC2" id="Ellips 2" o:spid="_x0000_s1026" alt="Titel: Professionell porträttbild av man" style="position:absolute;margin-left:3.25pt;margin-top:19.15pt;width:141.75pt;height:1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" stroked="f" strokeweight="5pt">
                      <v:fill r:id="rId12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567" w:type="dxa"/>
          </w:tcPr>
          <w:p w:rsidR="00FB68A7" w:rsidRPr="0087025D" w:rsidRDefault="00FB68A7" w:rsidP="00FB68A7">
            <w:pPr>
              <w:tabs>
                <w:tab w:val="left" w:pos="990"/>
              </w:tabs>
              <w:rPr>
                <w:rFonts w:ascii="Avenir Roman" w:hAnsi="Avenir Roman"/>
                <w:color w:val="676767"/>
                <w:sz w:val="52"/>
                <w:szCs w:val="52"/>
                <w:lang w:val="en-US"/>
              </w:rPr>
            </w:pPr>
          </w:p>
        </w:tc>
        <w:tc>
          <w:tcPr>
            <w:tcW w:w="6784" w:type="dxa"/>
          </w:tcPr>
          <w:p w:rsidR="002201B0" w:rsidRPr="0087025D" w:rsidRDefault="00A501F9" w:rsidP="00FB68A7">
            <w:pPr>
              <w:pStyle w:val="Rubrik"/>
              <w:rPr>
                <w:rFonts w:ascii="Avenir Roman" w:hAnsi="Avenir Roman"/>
                <w:color w:val="FFFFFF" w:themeColor="background1"/>
                <w:sz w:val="48"/>
                <w:szCs w:val="48"/>
                <w:lang w:val="en-US"/>
              </w:rPr>
            </w:pPr>
            <w:r w:rsidRPr="0087025D">
              <w:rPr>
                <w:rFonts w:ascii="Avenir Roman" w:hAnsi="Avenir Roman"/>
                <w:noProof/>
                <w:color w:val="FFFFFF" w:themeColor="background1"/>
                <w:sz w:val="48"/>
                <w:szCs w:val="48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712DD9DC">
                  <wp:simplePos x="0" y="0"/>
                  <wp:positionH relativeFrom="column">
                    <wp:posOffset>3194050</wp:posOffset>
                  </wp:positionH>
                  <wp:positionV relativeFrom="paragraph">
                    <wp:posOffset>76200</wp:posOffset>
                  </wp:positionV>
                  <wp:extent cx="200025" cy="200025"/>
                  <wp:effectExtent l="0" t="0" r="3175" b="3175"/>
                  <wp:wrapNone/>
                  <wp:docPr id="17" name="Bildobjekt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0430" w:rsidRPr="0087025D">
              <w:rPr>
                <w:rFonts w:ascii="Avenir Roman" w:hAnsi="Avenir Roman"/>
                <w:noProof/>
                <w:spacing w:val="19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7FA362" wp14:editId="0DABD5B9">
                      <wp:simplePos x="0" y="0"/>
                      <wp:positionH relativeFrom="column">
                        <wp:posOffset>3400425</wp:posOffset>
                      </wp:positionH>
                      <wp:positionV relativeFrom="paragraph">
                        <wp:posOffset>358140</wp:posOffset>
                      </wp:positionV>
                      <wp:extent cx="1000125" cy="276225"/>
                      <wp:effectExtent l="0" t="0" r="0" b="0"/>
                      <wp:wrapNone/>
                      <wp:docPr id="23" name="Textruta 23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937D6" w:rsidRPr="004B4C44" w:rsidRDefault="000A147A" w:rsidP="005937D6">
                                  <w:pPr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</w:pPr>
                                  <w:hyperlink r:id="rId15" w:history="1">
                                    <w:r w:rsidR="005937D6" w:rsidRPr="004B4C44">
                                      <w:rPr>
                                        <w:rStyle w:val="Hyperlnk"/>
                                        <w:color w:val="515151"/>
                                        <w:sz w:val="16"/>
                                        <w:szCs w:val="16"/>
                                        <w:u w:val="none"/>
                                      </w:rPr>
                                      <w:t>@</w:t>
                                    </w:r>
                                    <w:proofErr w:type="spellStart"/>
                                    <w:r w:rsidR="005937D6" w:rsidRPr="004B4C44">
                                      <w:rPr>
                                        <w:rStyle w:val="Hyperlnk"/>
                                        <w:color w:val="515151"/>
                                        <w:sz w:val="16"/>
                                        <w:szCs w:val="16"/>
                                        <w:u w:val="none"/>
                                      </w:rPr>
                                      <w:t>ellaschwarz</w:t>
                                    </w:r>
                                    <w:proofErr w:type="spellEnd"/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FA362" id="Textruta 23" o:spid="_x0000_s1027" type="#_x0000_t202" href="https://github.com/ellaschwarz" style="position:absolute;margin-left:267.75pt;margin-top:28.2pt;width:78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" o:button="t" filled="f" stroked="f" strokeweight=".5pt">
                      <v:fill o:detectmouseclick="t"/>
                      <v:textbox>
                        <w:txbxContent>
                          <w:p w:rsidR="005937D6" w:rsidRPr="004B4C44" w:rsidRDefault="005E284C" w:rsidP="005937D6">
                            <w:pPr>
                              <w:rPr>
                                <w:color w:val="515151"/>
                                <w:sz w:val="16"/>
                                <w:szCs w:val="16"/>
                              </w:rPr>
                            </w:pPr>
                            <w:hyperlink r:id="rId16" w:history="1">
                              <w:r w:rsidR="005937D6" w:rsidRPr="004B4C44">
                                <w:rPr>
                                  <w:rStyle w:val="Hyperlnk"/>
                                  <w:color w:val="515151"/>
                                  <w:sz w:val="16"/>
                                  <w:szCs w:val="16"/>
                                  <w:u w:val="none"/>
                                </w:rPr>
                                <w:t>@</w:t>
                              </w:r>
                              <w:proofErr w:type="spellStart"/>
                              <w:r w:rsidR="005937D6" w:rsidRPr="004B4C44">
                                <w:rPr>
                                  <w:rStyle w:val="Hyperlnk"/>
                                  <w:color w:val="515151"/>
                                  <w:sz w:val="16"/>
                                  <w:szCs w:val="16"/>
                                  <w:u w:val="none"/>
                                </w:rPr>
                                <w:t>ellaschwarz</w:t>
                              </w:r>
                              <w:proofErr w:type="spellEnd"/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10430" w:rsidRPr="0087025D">
              <w:rPr>
                <w:rFonts w:ascii="Avenir Roman" w:hAnsi="Avenir Roman"/>
                <w:noProof/>
                <w:color w:val="FFFFFF" w:themeColor="background1"/>
                <w:sz w:val="48"/>
                <w:szCs w:val="48"/>
                <w:lang w:val="en-US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3184525</wp:posOffset>
                  </wp:positionH>
                  <wp:positionV relativeFrom="paragraph">
                    <wp:posOffset>352425</wp:posOffset>
                  </wp:positionV>
                  <wp:extent cx="219075" cy="219075"/>
                  <wp:effectExtent l="0" t="0" r="0" b="0"/>
                  <wp:wrapNone/>
                  <wp:docPr id="22" name="Bildobjekt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0430" w:rsidRPr="0087025D">
              <w:rPr>
                <w:rFonts w:ascii="Avenir Roman" w:hAnsi="Avenir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243B43" wp14:editId="3D02559D">
                      <wp:simplePos x="0" y="0"/>
                      <wp:positionH relativeFrom="column">
                        <wp:posOffset>3400425</wp:posOffset>
                      </wp:positionH>
                      <wp:positionV relativeFrom="paragraph">
                        <wp:posOffset>42545</wp:posOffset>
                      </wp:positionV>
                      <wp:extent cx="1000125" cy="276225"/>
                      <wp:effectExtent l="0" t="0" r="0" b="0"/>
                      <wp:wrapNone/>
                      <wp:docPr id="18" name="Textru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A7C9C" w:rsidRPr="004B4C44" w:rsidRDefault="000A147A" w:rsidP="009A7C9C">
                                  <w:pPr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</w:pPr>
                                  <w:hyperlink r:id="rId18" w:history="1">
                                    <w:r w:rsidR="009A7C9C" w:rsidRPr="004B4C44">
                                      <w:rPr>
                                        <w:rStyle w:val="Hyperlnk"/>
                                        <w:color w:val="515151"/>
                                        <w:sz w:val="16"/>
                                        <w:szCs w:val="16"/>
                                        <w:u w:val="none"/>
                                      </w:rPr>
                                      <w:t>@</w:t>
                                    </w:r>
                                    <w:proofErr w:type="spellStart"/>
                                    <w:r w:rsidR="009A7C9C" w:rsidRPr="004B4C44">
                                      <w:rPr>
                                        <w:rStyle w:val="Hyperlnk"/>
                                        <w:color w:val="515151"/>
                                        <w:sz w:val="16"/>
                                        <w:szCs w:val="16"/>
                                        <w:u w:val="none"/>
                                      </w:rPr>
                                      <w:t>ellaschwarz</w:t>
                                    </w:r>
                                    <w:proofErr w:type="spellEnd"/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43B43" id="Textruta 18" o:spid="_x0000_s1028" type="#_x0000_t202" style="position:absolute;margin-left:267.75pt;margin-top:3.35pt;width:78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" filled="f" stroked="f" strokeweight=".5pt">
                      <v:textbox>
                        <w:txbxContent>
                          <w:p w:rsidR="009A7C9C" w:rsidRPr="004B4C44" w:rsidRDefault="009B0901" w:rsidP="009A7C9C">
                            <w:pPr>
                              <w:rPr>
                                <w:color w:val="515151"/>
                                <w:sz w:val="16"/>
                                <w:szCs w:val="16"/>
                              </w:rPr>
                            </w:pPr>
                            <w:hyperlink r:id="rId19" w:history="1">
                              <w:r w:rsidR="009A7C9C" w:rsidRPr="004B4C44">
                                <w:rPr>
                                  <w:rStyle w:val="Hyperlnk"/>
                                  <w:color w:val="515151"/>
                                  <w:sz w:val="16"/>
                                  <w:szCs w:val="16"/>
                                  <w:u w:val="none"/>
                                </w:rPr>
                                <w:t>@</w:t>
                              </w:r>
                              <w:proofErr w:type="spellStart"/>
                              <w:r w:rsidR="009A7C9C" w:rsidRPr="004B4C44">
                                <w:rPr>
                                  <w:rStyle w:val="Hyperlnk"/>
                                  <w:color w:val="515151"/>
                                  <w:sz w:val="16"/>
                                  <w:szCs w:val="16"/>
                                  <w:u w:val="none"/>
                                </w:rPr>
                                <w:t>ellaschwarz</w:t>
                              </w:r>
                              <w:proofErr w:type="spellEnd"/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E1E2B" w:rsidRPr="0087025D" w:rsidRDefault="000E1E2B" w:rsidP="00B66122">
            <w:pPr>
              <w:pStyle w:val="Rubrik"/>
              <w:rPr>
                <w:rFonts w:ascii="Avenir Roman" w:hAnsi="Avenir Roman"/>
                <w:color w:val="FFFFFF" w:themeColor="background1"/>
                <w:sz w:val="48"/>
                <w:szCs w:val="48"/>
                <w:lang w:val="en-US"/>
              </w:rPr>
            </w:pPr>
          </w:p>
          <w:p w:rsidR="00FB68A7" w:rsidRPr="0087025D" w:rsidRDefault="005C6CEA" w:rsidP="00B66122">
            <w:pPr>
              <w:pStyle w:val="Rubrik"/>
              <w:rPr>
                <w:rFonts w:ascii="Avenir Black" w:hAnsi="Avenir Black"/>
                <w:b/>
                <w:color w:val="FFFFFF" w:themeColor="background1"/>
                <w:sz w:val="52"/>
                <w:szCs w:val="52"/>
                <w:lang w:val="en-US"/>
              </w:rPr>
            </w:pPr>
            <w:r>
              <w:rPr>
                <w:rFonts w:ascii="Avenir Black" w:hAnsi="Avenir Black"/>
                <w:b/>
                <w:noProof/>
                <w:color w:val="FFFFFF" w:themeColor="background1"/>
                <w:sz w:val="52"/>
                <w:szCs w:val="5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846846</wp:posOffset>
                      </wp:positionV>
                      <wp:extent cx="3552092" cy="457200"/>
                      <wp:effectExtent l="0" t="0" r="0" b="0"/>
                      <wp:wrapNone/>
                      <wp:docPr id="4" name="Textrut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52092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C6CEA" w:rsidRPr="005C6CEA" w:rsidRDefault="005C6CEA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C6CE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Full Stack JavaScript Student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4" o:spid="_x0000_s1029" type="#_x0000_t202" style="position:absolute;margin-left:-6.2pt;margin-top:66.7pt;width:279.7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" filled="f" stroked="f" strokeweight=".5pt">
                      <v:textbox>
                        <w:txbxContent>
                          <w:p w:rsidR="005C6CEA" w:rsidRPr="005C6CEA" w:rsidRDefault="005C6CEA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6CE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Full Stack JavaScript Student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68A7" w:rsidRPr="0087025D">
              <w:rPr>
                <w:rFonts w:ascii="Avenir Black" w:hAnsi="Avenir Black"/>
                <w:b/>
                <w:color w:val="FFFFFF" w:themeColor="background1"/>
                <w:sz w:val="52"/>
                <w:szCs w:val="52"/>
                <w:lang w:val="en-US"/>
              </w:rPr>
              <w:t>Ella Schwarz TrygGestad</w:t>
            </w:r>
          </w:p>
          <w:p w:rsidR="00FB68A7" w:rsidRPr="00926407" w:rsidRDefault="00FB68A7" w:rsidP="00926407">
            <w:pPr>
              <w:pStyle w:val="Underrubrik"/>
              <w:rPr>
                <w:rFonts w:ascii="Avenir Roman" w:hAnsi="Avenir Roman"/>
                <w:b/>
                <w:szCs w:val="32"/>
                <w:lang w:val="en-US"/>
              </w:rPr>
            </w:pPr>
          </w:p>
        </w:tc>
      </w:tr>
      <w:tr w:rsidR="00FB68A7" w:rsidRPr="00E202B1" w:rsidTr="00CB1DFD">
        <w:trPr>
          <w:trHeight w:val="11064"/>
        </w:trPr>
        <w:tc>
          <w:tcPr>
            <w:tcW w:w="3402" w:type="dxa"/>
            <w:tcBorders>
              <w:right w:val="single" w:sz="4" w:space="0" w:color="C5D3D6"/>
            </w:tcBorders>
          </w:tcPr>
          <w:p w:rsidR="00FB68A7" w:rsidRPr="0087025D" w:rsidRDefault="007D12E8" w:rsidP="00FB68A7">
            <w:pPr>
              <w:pStyle w:val="Rubrik3"/>
              <w:rPr>
                <w:rFonts w:ascii="Avenir Roman" w:hAnsi="Avenir Roman"/>
                <w:lang w:val="en-US"/>
              </w:rPr>
            </w:pPr>
            <w:r w:rsidRPr="0087025D">
              <w:rPr>
                <w:rFonts w:ascii="Avenir Roman" w:hAnsi="Avenir Roman"/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64A1C709">
                  <wp:simplePos x="0" y="0"/>
                  <wp:positionH relativeFrom="column">
                    <wp:posOffset>-377825</wp:posOffset>
                  </wp:positionH>
                  <wp:positionV relativeFrom="paragraph">
                    <wp:posOffset>60960</wp:posOffset>
                  </wp:positionV>
                  <wp:extent cx="200025" cy="200025"/>
                  <wp:effectExtent l="0" t="0" r="3175" b="3175"/>
                  <wp:wrapNone/>
                  <wp:docPr id="11" name="Bildobjekt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0430" w:rsidRPr="0087025D">
              <w:rPr>
                <w:rFonts w:ascii="Avenir Roman" w:hAnsi="Avenir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-216535</wp:posOffset>
                      </wp:positionH>
                      <wp:positionV relativeFrom="paragraph">
                        <wp:posOffset>41910</wp:posOffset>
                      </wp:positionV>
                      <wp:extent cx="1000125" cy="276225"/>
                      <wp:effectExtent l="0" t="0" r="0" b="0"/>
                      <wp:wrapNone/>
                      <wp:docPr id="13" name="Textrut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00C20" w:rsidRPr="00C251C8" w:rsidRDefault="00BC5487">
                                  <w:pPr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  <w:t xml:space="preserve">+46 </w:t>
                                  </w:r>
                                  <w:r w:rsidR="00A00C20" w:rsidRPr="00C251C8"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  <w:t>70-393 12 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ruta 13" o:spid="_x0000_s1029" type="#_x0000_t202" style="position:absolute;margin-left:-17.05pt;margin-top:3.3pt;width:78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" filled="f" stroked="f" strokeweight=".5pt">
                      <v:textbox>
                        <w:txbxContent>
                          <w:p w:rsidR="00A00C20" w:rsidRPr="00C251C8" w:rsidRDefault="00BC5487">
                            <w:pPr>
                              <w:rPr>
                                <w:color w:val="51515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15151"/>
                                <w:sz w:val="16"/>
                                <w:szCs w:val="16"/>
                              </w:rPr>
                              <w:t xml:space="preserve">+46 </w:t>
                            </w:r>
                            <w:r w:rsidR="00A00C20" w:rsidRPr="00C251C8">
                              <w:rPr>
                                <w:color w:val="515151"/>
                                <w:sz w:val="16"/>
                                <w:szCs w:val="16"/>
                              </w:rPr>
                              <w:t>70-393 12 41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B68A7" w:rsidRPr="0087025D" w:rsidRDefault="000A147A" w:rsidP="00FB68A7">
            <w:pPr>
              <w:pStyle w:val="Rubrik3"/>
              <w:rPr>
                <w:rFonts w:ascii="Avenir Roman" w:hAnsi="Avenir Roman"/>
                <w:lang w:val="en-US"/>
              </w:rPr>
            </w:pPr>
            <w:sdt>
              <w:sdtPr>
                <w:rPr>
                  <w:rFonts w:ascii="Avenir Roman" w:hAnsi="Avenir Roman"/>
                  <w:lang w:val="en-US"/>
                </w:rPr>
                <w:id w:val="-1711873194"/>
                <w:placeholder>
                  <w:docPart w:val="06B38F7214E2CF4EA2F8E056FCB17196"/>
                </w:placeholder>
                <w:temporary/>
                <w:showingPlcHdr/>
                <w15:appearance w15:val="hidden"/>
              </w:sdtPr>
              <w:sdtEndPr/>
              <w:sdtContent>
                <w:r w:rsidR="00FB68A7" w:rsidRPr="0087025D">
                  <w:rPr>
                    <w:rFonts w:ascii="Avenir Black" w:hAnsi="Avenir Black"/>
                    <w:color w:val="7C8586"/>
                    <w:lang w:val="en-US" w:bidi="sv-SE"/>
                  </w:rPr>
                  <w:t>Profil</w:t>
                </w:r>
              </w:sdtContent>
            </w:sdt>
            <w:r w:rsidR="006721E0" w:rsidRPr="0087025D">
              <w:rPr>
                <w:rFonts w:ascii="Avenir Roman" w:hAnsi="Avenir Roman"/>
                <w:color w:val="7C8586"/>
                <w:lang w:val="en-US"/>
              </w:rPr>
              <w:t>E</w:t>
            </w:r>
          </w:p>
          <w:p w:rsidR="006721E0" w:rsidRPr="0087025D" w:rsidRDefault="006721E0" w:rsidP="00FB68A7">
            <w:pPr>
              <w:rPr>
                <w:rFonts w:ascii="Avenir Roman" w:hAnsi="Avenir Roman"/>
                <w:b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b/>
                <w:color w:val="515151"/>
                <w:lang w:val="en-US"/>
              </w:rPr>
              <w:t xml:space="preserve">Looking for an internship from </w:t>
            </w:r>
            <w:r w:rsidR="005C236D">
              <w:rPr>
                <w:rFonts w:ascii="Avenir Roman" w:hAnsi="Avenir Roman"/>
                <w:b/>
                <w:color w:val="515151"/>
                <w:lang w:val="en-US"/>
              </w:rPr>
              <w:br/>
            </w:r>
            <w:r w:rsidRPr="0087025D">
              <w:rPr>
                <w:rFonts w:ascii="Avenir Roman" w:hAnsi="Avenir Roman"/>
                <w:b/>
                <w:color w:val="515151"/>
                <w:lang w:val="en-US"/>
              </w:rPr>
              <w:t xml:space="preserve">March 2020 </w:t>
            </w:r>
            <w:r w:rsidR="005C236D">
              <w:rPr>
                <w:rFonts w:ascii="Avenir Roman" w:hAnsi="Avenir Roman"/>
                <w:b/>
                <w:color w:val="515151"/>
                <w:lang w:val="en-US"/>
              </w:rPr>
              <w:t>to</w:t>
            </w:r>
            <w:r w:rsidRPr="0087025D">
              <w:rPr>
                <w:rFonts w:ascii="Avenir Roman" w:hAnsi="Avenir Roman"/>
                <w:b/>
                <w:color w:val="515151"/>
                <w:lang w:val="en-US"/>
              </w:rPr>
              <w:t xml:space="preserve"> June 2020.</w:t>
            </w:r>
          </w:p>
          <w:p w:rsidR="006721E0" w:rsidRPr="0087025D" w:rsidRDefault="006721E0" w:rsidP="00FB68A7">
            <w:pPr>
              <w:rPr>
                <w:rFonts w:ascii="Avenir Roman" w:hAnsi="Avenir Roman"/>
                <w:color w:val="515151"/>
                <w:lang w:val="en-US"/>
              </w:rPr>
            </w:pPr>
          </w:p>
          <w:p w:rsidR="006721E0" w:rsidRPr="0087025D" w:rsidRDefault="006721E0" w:rsidP="00FB68A7">
            <w:pPr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I am truly passionate about innovation, tech and business. By becoming a great developer, I h</w:t>
            </w:r>
            <w:bookmarkStart w:id="0" w:name="_GoBack"/>
            <w:bookmarkEnd w:id="0"/>
            <w:r w:rsidRPr="0087025D">
              <w:rPr>
                <w:rFonts w:ascii="Avenir Roman" w:hAnsi="Avenir Roman"/>
                <w:color w:val="515151"/>
                <w:lang w:val="en-US"/>
              </w:rPr>
              <w:t>ope to contribute to the innovation of tomorrow. I am always looking for new knowledge to keep growing</w:t>
            </w:r>
            <w:r w:rsidR="005C236D">
              <w:rPr>
                <w:rFonts w:ascii="Avenir Roman" w:hAnsi="Avenir Roman"/>
                <w:color w:val="515151"/>
                <w:lang w:val="en-US"/>
              </w:rPr>
              <w:t>,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both as an individual and as an employee. </w:t>
            </w:r>
            <w:r w:rsidR="005C236D">
              <w:rPr>
                <w:rFonts w:ascii="Avenir Roman" w:hAnsi="Avenir Roman"/>
                <w:color w:val="515151"/>
                <w:lang w:val="en-US"/>
              </w:rPr>
              <w:t xml:space="preserve">If there is anything I don’t know, I’m not afraid to learn. 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>Therefore, I am now searching for an internship where I can both learn from and contribute to</w:t>
            </w:r>
            <w:r w:rsidR="005C236D">
              <w:rPr>
                <w:rFonts w:ascii="Avenir Roman" w:hAnsi="Avenir Roman"/>
                <w:color w:val="515151"/>
                <w:lang w:val="en-US"/>
              </w:rPr>
              <w:t xml:space="preserve"> the current technology.</w:t>
            </w:r>
          </w:p>
          <w:p w:rsidR="006721E0" w:rsidRPr="0087025D" w:rsidRDefault="006721E0" w:rsidP="00FB68A7">
            <w:pPr>
              <w:rPr>
                <w:rFonts w:ascii="Avenir Roman" w:hAnsi="Avenir Roman"/>
                <w:color w:val="515151"/>
                <w:lang w:val="en-US"/>
              </w:rPr>
            </w:pPr>
          </w:p>
          <w:p w:rsidR="00B66122" w:rsidRPr="0087025D" w:rsidRDefault="00B66122" w:rsidP="00FB68A7">
            <w:pPr>
              <w:rPr>
                <w:rStyle w:val="Hyperlnk"/>
                <w:rFonts w:ascii="Avenir Roman" w:hAnsi="Avenir Roman"/>
                <w:lang w:val="en-US"/>
              </w:rPr>
            </w:pPr>
          </w:p>
          <w:p w:rsidR="00FB68A7" w:rsidRPr="0087025D" w:rsidRDefault="006721E0" w:rsidP="00FB68A7">
            <w:pPr>
              <w:pStyle w:val="Rubrik3"/>
              <w:rPr>
                <w:rFonts w:ascii="Avenir Black" w:hAnsi="Avenir Black"/>
                <w:color w:val="7C8586"/>
                <w:lang w:val="en-US"/>
              </w:rPr>
            </w:pPr>
            <w:r w:rsidRPr="0087025D">
              <w:rPr>
                <w:rFonts w:ascii="Avenir Black" w:hAnsi="Avenir Black"/>
                <w:color w:val="7C8586"/>
                <w:lang w:val="en-US"/>
              </w:rPr>
              <w:t>COMPETENCES</w:t>
            </w:r>
          </w:p>
          <w:p w:rsidR="00FB68A7" w:rsidRDefault="00C26954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JavaScript</w:t>
            </w:r>
          </w:p>
          <w:p w:rsidR="00E202B1" w:rsidRPr="0087025D" w:rsidRDefault="00E202B1" w:rsidP="00E202B1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r>
              <w:rPr>
                <w:rFonts w:ascii="Avenir Roman" w:hAnsi="Avenir Roman"/>
                <w:color w:val="515151"/>
                <w:lang w:val="en-US"/>
              </w:rPr>
              <w:t>jQuery</w:t>
            </w:r>
          </w:p>
          <w:p w:rsidR="00FB68A7" w:rsidRPr="0087025D" w:rsidRDefault="00C26954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HTML5</w:t>
            </w:r>
          </w:p>
          <w:p w:rsidR="00FB68A7" w:rsidRPr="0087025D" w:rsidRDefault="00C26954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CSS</w:t>
            </w:r>
            <w:r w:rsidR="005C236D">
              <w:rPr>
                <w:rFonts w:ascii="Avenir Roman" w:hAnsi="Avenir Roman"/>
                <w:color w:val="515151"/>
                <w:lang w:val="en-US"/>
              </w:rPr>
              <w:t>/</w:t>
            </w:r>
            <w:proofErr w:type="spellStart"/>
            <w:r w:rsidR="005C236D">
              <w:rPr>
                <w:rFonts w:ascii="Avenir Roman" w:hAnsi="Avenir Roman"/>
                <w:color w:val="515151"/>
                <w:lang w:val="en-US"/>
              </w:rPr>
              <w:t>SCSS</w:t>
            </w:r>
            <w:proofErr w:type="spellEnd"/>
          </w:p>
          <w:p w:rsidR="00FB68A7" w:rsidRPr="0087025D" w:rsidRDefault="00C26954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proofErr w:type="spellStart"/>
            <w:r w:rsidRPr="0087025D">
              <w:rPr>
                <w:rFonts w:ascii="Avenir Roman" w:hAnsi="Avenir Roman"/>
                <w:color w:val="515151"/>
                <w:lang w:val="en-US"/>
              </w:rPr>
              <w:t>Klipfolio</w:t>
            </w:r>
            <w:proofErr w:type="spellEnd"/>
          </w:p>
          <w:p w:rsidR="00C26954" w:rsidRPr="0087025D" w:rsidRDefault="00B53B43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proofErr w:type="spellStart"/>
            <w:r w:rsidRPr="0087025D">
              <w:rPr>
                <w:rFonts w:ascii="Avenir Roman" w:hAnsi="Avenir Roman"/>
                <w:color w:val="515151"/>
                <w:lang w:val="en-US"/>
              </w:rPr>
              <w:t>Hubspot</w:t>
            </w:r>
            <w:proofErr w:type="spellEnd"/>
          </w:p>
          <w:p w:rsidR="00194D07" w:rsidRPr="0087025D" w:rsidRDefault="00194D07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WordPress</w:t>
            </w:r>
          </w:p>
          <w:p w:rsidR="00194D07" w:rsidRPr="0087025D" w:rsidRDefault="00194D07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Excel</w:t>
            </w:r>
          </w:p>
          <w:p w:rsidR="005C236D" w:rsidRDefault="008C7C71" w:rsidP="00E202B1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Crimson Hexagon</w:t>
            </w:r>
          </w:p>
          <w:p w:rsidR="00E202B1" w:rsidRPr="00E202B1" w:rsidRDefault="00E202B1" w:rsidP="00E202B1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</w:p>
          <w:p w:rsidR="005C236D" w:rsidRDefault="005C236D" w:rsidP="00D1428D">
            <w:pPr>
              <w:pStyle w:val="Rubrik3"/>
              <w:rPr>
                <w:rFonts w:ascii="Avenir Black" w:hAnsi="Avenir Black"/>
                <w:color w:val="7C8586"/>
                <w:lang w:val="en-US"/>
              </w:rPr>
            </w:pPr>
          </w:p>
          <w:p w:rsidR="005C236D" w:rsidRDefault="005C236D" w:rsidP="00D1428D">
            <w:pPr>
              <w:pStyle w:val="Rubrik3"/>
              <w:rPr>
                <w:rFonts w:ascii="Avenir Black" w:hAnsi="Avenir Black"/>
                <w:color w:val="7C8586"/>
                <w:lang w:val="en-US"/>
              </w:rPr>
            </w:pPr>
          </w:p>
          <w:p w:rsidR="005C236D" w:rsidRDefault="005C236D" w:rsidP="00D1428D">
            <w:pPr>
              <w:pStyle w:val="Rubrik3"/>
              <w:rPr>
                <w:rFonts w:ascii="Avenir Black" w:hAnsi="Avenir Black"/>
                <w:color w:val="7C8586"/>
                <w:lang w:val="en-US"/>
              </w:rPr>
            </w:pPr>
          </w:p>
          <w:p w:rsidR="00926407" w:rsidRDefault="00926407" w:rsidP="00D1428D">
            <w:pPr>
              <w:pStyle w:val="Rubrik3"/>
              <w:rPr>
                <w:rFonts w:ascii="Avenir Black" w:hAnsi="Avenir Black"/>
                <w:color w:val="7C8586"/>
                <w:lang w:val="en-US"/>
              </w:rPr>
            </w:pPr>
          </w:p>
          <w:p w:rsidR="00E202B1" w:rsidRDefault="00E202B1" w:rsidP="00D1428D">
            <w:pPr>
              <w:pStyle w:val="Rubrik3"/>
              <w:rPr>
                <w:rFonts w:ascii="Avenir Black" w:hAnsi="Avenir Black"/>
                <w:color w:val="7C8586"/>
                <w:lang w:val="en-US"/>
              </w:rPr>
            </w:pPr>
            <w:r w:rsidRPr="0087025D">
              <w:rPr>
                <w:rFonts w:ascii="Avenir Roman" w:hAnsi="Avenir Roman"/>
                <w:noProof/>
                <w:lang w:val="en-US"/>
              </w:rPr>
              <w:drawing>
                <wp:anchor distT="0" distB="0" distL="114300" distR="114300" simplePos="0" relativeHeight="251676672" behindDoc="0" locked="0" layoutInCell="1" allowOverlap="1" wp14:anchorId="06FAFD4C" wp14:editId="65D3F152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102137</wp:posOffset>
                  </wp:positionV>
                  <wp:extent cx="200025" cy="200025"/>
                  <wp:effectExtent l="0" t="0" r="3175" b="3175"/>
                  <wp:wrapNone/>
                  <wp:docPr id="27" name="Bildobjekt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25D">
              <w:rPr>
                <w:rFonts w:ascii="Avenir Roman" w:hAnsi="Avenir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D3A03A4" wp14:editId="05AA5777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379095</wp:posOffset>
                      </wp:positionV>
                      <wp:extent cx="1428750" cy="276225"/>
                      <wp:effectExtent l="0" t="0" r="0" b="0"/>
                      <wp:wrapNone/>
                      <wp:docPr id="6" name="Textru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6407" w:rsidRPr="004B4C44" w:rsidRDefault="00926407" w:rsidP="00926407">
                                  <w:pPr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</w:pPr>
                                  <w:r w:rsidRPr="004B4C44"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  <w:t>ellaschwarzt@gmail.com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3A03A4" id="Textruta 6" o:spid="_x0000_s1031" type="#_x0000_t202" style="position:absolute;margin-left:12.7pt;margin-top:29.85pt;width:112.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" filled="f" stroked="f" strokeweight=".5pt">
                      <v:textbox>
                        <w:txbxContent>
                          <w:p w:rsidR="00926407" w:rsidRPr="004B4C44" w:rsidRDefault="00926407" w:rsidP="00926407">
                            <w:pPr>
                              <w:rPr>
                                <w:color w:val="515151"/>
                                <w:sz w:val="16"/>
                                <w:szCs w:val="16"/>
                              </w:rPr>
                            </w:pPr>
                            <w:r w:rsidRPr="004B4C44">
                              <w:rPr>
                                <w:color w:val="515151"/>
                                <w:sz w:val="16"/>
                                <w:szCs w:val="16"/>
                              </w:rPr>
                              <w:t>ellaschwarzt@gmail.com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venir Roman" w:hAnsi="Avenir Roman"/>
                <w:noProof/>
                <w:color w:val="515151"/>
                <w:lang w:val="en-US"/>
              </w:rPr>
              <w:drawing>
                <wp:anchor distT="0" distB="0" distL="114300" distR="114300" simplePos="0" relativeHeight="251679744" behindDoc="0" locked="0" layoutInCell="1" allowOverlap="1" wp14:anchorId="03F51643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366395</wp:posOffset>
                  </wp:positionV>
                  <wp:extent cx="255905" cy="255905"/>
                  <wp:effectExtent l="0" t="0" r="0" b="0"/>
                  <wp:wrapNone/>
                  <wp:docPr id="5" name="Bildobjekt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7025D">
              <w:rPr>
                <w:rFonts w:ascii="Avenir Roman" w:hAnsi="Avenir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F935FAF" wp14:editId="03CAB417">
                      <wp:simplePos x="0" y="0"/>
                      <wp:positionH relativeFrom="column">
                        <wp:posOffset>128368</wp:posOffset>
                      </wp:positionH>
                      <wp:positionV relativeFrom="paragraph">
                        <wp:posOffset>80010</wp:posOffset>
                      </wp:positionV>
                      <wp:extent cx="1000125" cy="276225"/>
                      <wp:effectExtent l="0" t="0" r="0" b="0"/>
                      <wp:wrapNone/>
                      <wp:docPr id="26" name="Textru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012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5712" w:rsidRPr="00C251C8" w:rsidRDefault="00BC5487" w:rsidP="00925712">
                                  <w:pPr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  <w:t xml:space="preserve">+46 </w:t>
                                  </w:r>
                                  <w:r w:rsidR="00925712" w:rsidRPr="00C251C8"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  <w:t>70-393 12 41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35FAF" id="Textruta 26" o:spid="_x0000_s1032" type="#_x0000_t202" style="position:absolute;margin-left:10.1pt;margin-top:6.3pt;width:78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" filled="f" stroked="f" strokeweight=".5pt">
                      <v:textbox>
                        <w:txbxContent>
                          <w:p w:rsidR="00925712" w:rsidRPr="00C251C8" w:rsidRDefault="00BC5487" w:rsidP="00925712">
                            <w:pPr>
                              <w:rPr>
                                <w:color w:val="51515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515151"/>
                                <w:sz w:val="16"/>
                                <w:szCs w:val="16"/>
                              </w:rPr>
                              <w:t xml:space="preserve">+46 </w:t>
                            </w:r>
                            <w:r w:rsidR="00925712" w:rsidRPr="00C251C8">
                              <w:rPr>
                                <w:color w:val="515151"/>
                                <w:sz w:val="16"/>
                                <w:szCs w:val="16"/>
                              </w:rPr>
                              <w:t>70-393 12 41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202B1" w:rsidRDefault="00E202B1" w:rsidP="00D1428D">
            <w:pPr>
              <w:pStyle w:val="Rubrik3"/>
              <w:rPr>
                <w:rFonts w:ascii="Avenir Black" w:hAnsi="Avenir Black"/>
                <w:color w:val="7C8586"/>
                <w:lang w:val="en-US"/>
              </w:rPr>
            </w:pPr>
          </w:p>
          <w:p w:rsidR="00E202B1" w:rsidRDefault="00E202B1" w:rsidP="00D1428D">
            <w:pPr>
              <w:pStyle w:val="Rubrik3"/>
              <w:rPr>
                <w:rFonts w:ascii="Avenir Black" w:hAnsi="Avenir Black"/>
                <w:color w:val="7C8586"/>
                <w:lang w:val="en-US"/>
              </w:rPr>
            </w:pPr>
          </w:p>
          <w:p w:rsidR="00D1428D" w:rsidRPr="0087025D" w:rsidRDefault="006721E0" w:rsidP="00D1428D">
            <w:pPr>
              <w:pStyle w:val="Rubrik3"/>
              <w:rPr>
                <w:rFonts w:ascii="Avenir Black" w:hAnsi="Avenir Black"/>
                <w:color w:val="7C8586"/>
                <w:lang w:val="en-US"/>
              </w:rPr>
            </w:pPr>
            <w:r w:rsidRPr="0087025D">
              <w:rPr>
                <w:rFonts w:ascii="Avenir Black" w:hAnsi="Avenir Black"/>
                <w:color w:val="7C8586"/>
                <w:lang w:val="en-US"/>
              </w:rPr>
              <w:t>OTHER</w:t>
            </w:r>
            <w:r w:rsidR="00860D83" w:rsidRPr="0087025D">
              <w:rPr>
                <w:rFonts w:ascii="Avenir Black" w:hAnsi="Avenir Black"/>
                <w:color w:val="7C8586"/>
                <w:lang w:val="en-US"/>
              </w:rPr>
              <w:t xml:space="preserve"> MERIT</w:t>
            </w:r>
            <w:r w:rsidRPr="0087025D">
              <w:rPr>
                <w:rFonts w:ascii="Avenir Black" w:hAnsi="Avenir Black"/>
                <w:color w:val="7C8586"/>
                <w:lang w:val="en-US"/>
              </w:rPr>
              <w:t>S</w:t>
            </w:r>
          </w:p>
          <w:p w:rsidR="008420C1" w:rsidRDefault="008420C1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r>
              <w:rPr>
                <w:rFonts w:ascii="Avenir Roman" w:hAnsi="Avenir Roman"/>
                <w:color w:val="515151"/>
                <w:lang w:val="en-US"/>
              </w:rPr>
              <w:t>1</w:t>
            </w:r>
            <w:r w:rsidRPr="008420C1">
              <w:rPr>
                <w:rFonts w:ascii="Avenir Roman" w:hAnsi="Avenir Roman"/>
                <w:color w:val="515151"/>
                <w:vertAlign w:val="superscript"/>
                <w:lang w:val="en-US"/>
              </w:rPr>
              <w:t>st</w:t>
            </w:r>
            <w:r>
              <w:rPr>
                <w:rFonts w:ascii="Avenir Roman" w:hAnsi="Avenir Roman"/>
                <w:color w:val="515151"/>
                <w:lang w:val="en-US"/>
              </w:rPr>
              <w:t xml:space="preserve"> place in Microsoft’s Hackathon for Women 2019.</w:t>
            </w:r>
          </w:p>
          <w:p w:rsidR="00D1428D" w:rsidRPr="005C236D" w:rsidRDefault="005C236D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r w:rsidRPr="005C236D">
              <w:rPr>
                <w:rFonts w:ascii="Avenir Roman" w:hAnsi="Avenir Roman"/>
                <w:color w:val="515151"/>
                <w:lang w:val="en-US"/>
              </w:rPr>
              <w:t>Beginners course in</w:t>
            </w:r>
            <w:r w:rsidR="008A7295" w:rsidRPr="005C236D">
              <w:rPr>
                <w:rFonts w:ascii="Avenir Roman" w:hAnsi="Avenir Roman"/>
                <w:color w:val="515151"/>
                <w:lang w:val="en-US"/>
              </w:rPr>
              <w:t xml:space="preserve"> Java</w:t>
            </w:r>
            <w:r w:rsidR="000A136D" w:rsidRPr="005C236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r w:rsidRPr="005C236D">
              <w:rPr>
                <w:rFonts w:ascii="Avenir Roman" w:hAnsi="Avenir Roman"/>
                <w:color w:val="515151"/>
                <w:lang w:val="en-US"/>
              </w:rPr>
              <w:t>at</w:t>
            </w:r>
            <w:r w:rsidR="000A136D" w:rsidRPr="005C236D">
              <w:rPr>
                <w:rFonts w:ascii="Avenir Roman" w:hAnsi="Avenir Roman"/>
                <w:color w:val="515151"/>
                <w:lang w:val="en-US"/>
              </w:rPr>
              <w:t xml:space="preserve"> IT </w:t>
            </w:r>
            <w:r w:rsidRPr="005C236D">
              <w:rPr>
                <w:rFonts w:ascii="Avenir Roman" w:hAnsi="Avenir Roman"/>
                <w:color w:val="515151"/>
                <w:lang w:val="en-US"/>
              </w:rPr>
              <w:t>College</w:t>
            </w:r>
          </w:p>
          <w:p w:rsidR="00D1428D" w:rsidRPr="005C236D" w:rsidRDefault="00E4639E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r w:rsidRPr="005C236D">
              <w:rPr>
                <w:rFonts w:ascii="Avenir Roman" w:hAnsi="Avenir Roman"/>
                <w:color w:val="515151"/>
                <w:lang w:val="en-US"/>
              </w:rPr>
              <w:t xml:space="preserve">Corporate host </w:t>
            </w:r>
            <w:r w:rsidR="00504C1B">
              <w:rPr>
                <w:rFonts w:ascii="Avenir Roman" w:hAnsi="Avenir Roman"/>
                <w:color w:val="515151"/>
                <w:lang w:val="en-US"/>
              </w:rPr>
              <w:t>at Stockholm University</w:t>
            </w:r>
            <w:r w:rsidRPr="005C236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r w:rsidR="005C236D" w:rsidRPr="005C236D">
              <w:rPr>
                <w:rFonts w:ascii="Avenir Roman" w:hAnsi="Avenir Roman"/>
                <w:color w:val="515151"/>
                <w:lang w:val="en-US"/>
              </w:rPr>
              <w:t>Economy</w:t>
            </w:r>
            <w:r w:rsidRPr="005C236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r w:rsidR="005C236D" w:rsidRPr="005C236D">
              <w:rPr>
                <w:rFonts w:ascii="Avenir Roman" w:hAnsi="Avenir Roman"/>
                <w:color w:val="515151"/>
                <w:lang w:val="en-US"/>
              </w:rPr>
              <w:t>Fair</w:t>
            </w:r>
          </w:p>
          <w:p w:rsidR="006721E0" w:rsidRPr="005C236D" w:rsidRDefault="00F4447B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r w:rsidRPr="005C236D">
              <w:rPr>
                <w:rFonts w:ascii="Avenir Roman" w:hAnsi="Avenir Roman"/>
                <w:color w:val="515151"/>
                <w:lang w:val="en-US"/>
              </w:rPr>
              <w:t>PADI</w:t>
            </w:r>
            <w:r w:rsidR="006721E0" w:rsidRPr="005C236D">
              <w:rPr>
                <w:rFonts w:ascii="Avenir Roman" w:hAnsi="Avenir Roman"/>
                <w:color w:val="515151"/>
                <w:lang w:val="en-US"/>
              </w:rPr>
              <w:t xml:space="preserve"> Open Water</w:t>
            </w:r>
          </w:p>
          <w:p w:rsidR="00D1428D" w:rsidRDefault="005C236D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  <w:r w:rsidRPr="005C236D">
              <w:rPr>
                <w:rFonts w:ascii="Avenir Roman" w:hAnsi="Avenir Roman"/>
                <w:color w:val="515151"/>
                <w:lang w:val="en-US"/>
              </w:rPr>
              <w:t xml:space="preserve">2nd place in the category </w:t>
            </w:r>
            <w:r w:rsidRPr="005C236D">
              <w:rPr>
                <w:rFonts w:ascii="Avenir Roman" w:hAnsi="Avenir Roman"/>
                <w:i/>
                <w:color w:val="515151"/>
                <w:lang w:val="en-US"/>
              </w:rPr>
              <w:t xml:space="preserve">Product of the Year </w:t>
            </w:r>
            <w:r w:rsidRPr="005C236D">
              <w:rPr>
                <w:rFonts w:ascii="Avenir Roman" w:hAnsi="Avenir Roman"/>
                <w:color w:val="515151"/>
                <w:lang w:val="en-US"/>
              </w:rPr>
              <w:t>at Sweden’s Championship</w:t>
            </w:r>
            <w:r w:rsidRPr="005C236D">
              <w:rPr>
                <w:rFonts w:ascii="Avenir Roman" w:hAnsi="Avenir Roman"/>
                <w:color w:val="515151"/>
                <w:lang w:val="en-US"/>
              </w:rPr>
              <w:br/>
              <w:t>for young entrepreneurs</w:t>
            </w:r>
          </w:p>
          <w:p w:rsidR="00BC5487" w:rsidRDefault="00BC5487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</w:p>
          <w:p w:rsidR="00BC5487" w:rsidRDefault="00BC5487" w:rsidP="005C236D">
            <w:pPr>
              <w:spacing w:line="360" w:lineRule="auto"/>
              <w:rPr>
                <w:rFonts w:ascii="Avenir Roman" w:hAnsi="Avenir Roman"/>
                <w:color w:val="515151"/>
                <w:lang w:val="en-US"/>
              </w:rPr>
            </w:pPr>
          </w:p>
          <w:p w:rsidR="005C236D" w:rsidRPr="005C236D" w:rsidRDefault="005C236D" w:rsidP="005C236D">
            <w:pPr>
              <w:spacing w:line="360" w:lineRule="auto"/>
              <w:rPr>
                <w:rFonts w:ascii="Avenir Roman" w:hAnsi="Avenir Roman"/>
                <w:lang w:val="en-US"/>
              </w:rPr>
            </w:pPr>
          </w:p>
        </w:tc>
        <w:tc>
          <w:tcPr>
            <w:tcW w:w="567" w:type="dxa"/>
            <w:tcBorders>
              <w:left w:val="single" w:sz="4" w:space="0" w:color="C5D3D6"/>
            </w:tcBorders>
          </w:tcPr>
          <w:p w:rsidR="00FB68A7" w:rsidRPr="0087025D" w:rsidRDefault="00FB68A7" w:rsidP="00FB68A7">
            <w:pPr>
              <w:tabs>
                <w:tab w:val="left" w:pos="990"/>
              </w:tabs>
              <w:rPr>
                <w:rFonts w:ascii="Avenir Roman" w:hAnsi="Avenir Roman"/>
                <w:lang w:val="en-US"/>
              </w:rPr>
            </w:pPr>
          </w:p>
        </w:tc>
        <w:tc>
          <w:tcPr>
            <w:tcW w:w="6784" w:type="dxa"/>
          </w:tcPr>
          <w:p w:rsidR="00FB68A7" w:rsidRPr="0087025D" w:rsidRDefault="00FB68A7" w:rsidP="008B4357">
            <w:pPr>
              <w:pStyle w:val="Rubrik2"/>
              <w:framePr w:hSpace="0" w:wrap="auto" w:vAnchor="margin" w:hAnchor="text" w:yAlign="inline"/>
            </w:pPr>
          </w:p>
          <w:p w:rsidR="00FB68A7" w:rsidRPr="008B4357" w:rsidRDefault="006721E0" w:rsidP="008B4357">
            <w:pPr>
              <w:pStyle w:val="Rubrik2"/>
              <w:framePr w:hSpace="0" w:wrap="auto" w:vAnchor="margin" w:hAnchor="text" w:yAlign="inline"/>
            </w:pPr>
            <w:r w:rsidRPr="0087025D">
              <w:t>EDUCATION</w:t>
            </w:r>
          </w:p>
          <w:p w:rsidR="00FB68A7" w:rsidRPr="0087025D" w:rsidRDefault="00CD3932" w:rsidP="00FB68A7">
            <w:pPr>
              <w:pStyle w:val="Rubrik4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Web</w:t>
            </w:r>
            <w:r w:rsidR="006721E0" w:rsidRPr="0087025D">
              <w:rPr>
                <w:rFonts w:ascii="Avenir Roman" w:hAnsi="Avenir Roman"/>
                <w:color w:val="515151"/>
                <w:lang w:val="en-US"/>
              </w:rPr>
              <w:t xml:space="preserve"> Developer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Full</w:t>
            </w:r>
            <w:r w:rsidR="005C236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r w:rsidR="005C236D" w:rsidRPr="0087025D">
              <w:rPr>
                <w:rFonts w:ascii="Avenir Roman" w:hAnsi="Avenir Roman"/>
                <w:color w:val="515151"/>
                <w:lang w:val="en-US"/>
              </w:rPr>
              <w:t>Stack</w:t>
            </w:r>
            <w:r w:rsidR="00B66F54" w:rsidRPr="0087025D">
              <w:rPr>
                <w:rFonts w:ascii="Avenir Roman" w:hAnsi="Avenir Roman"/>
                <w:color w:val="515151"/>
                <w:lang w:val="en-US"/>
              </w:rPr>
              <w:t xml:space="preserve"> Open Sou</w:t>
            </w:r>
            <w:r w:rsidR="00842642" w:rsidRPr="0087025D">
              <w:rPr>
                <w:rFonts w:ascii="Avenir Roman" w:hAnsi="Avenir Roman"/>
                <w:color w:val="515151"/>
                <w:lang w:val="en-US"/>
              </w:rPr>
              <w:t>r</w:t>
            </w:r>
            <w:r w:rsidR="00B66F54" w:rsidRPr="0087025D">
              <w:rPr>
                <w:rFonts w:ascii="Avenir Roman" w:hAnsi="Avenir Roman"/>
                <w:color w:val="515151"/>
                <w:lang w:val="en-US"/>
              </w:rPr>
              <w:t>ce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r w:rsidR="006721E0" w:rsidRPr="0087025D">
              <w:rPr>
                <w:rFonts w:ascii="Avenir Roman" w:hAnsi="Avenir Roman"/>
                <w:color w:val="515151"/>
                <w:lang w:val="en-US"/>
              </w:rPr>
              <w:t>–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r w:rsidR="00F57808" w:rsidRPr="0087025D">
              <w:rPr>
                <w:rFonts w:ascii="Avenir Roman" w:hAnsi="Avenir Roman"/>
                <w:color w:val="515151"/>
                <w:lang w:val="en-US"/>
              </w:rPr>
              <w:t>Nackademin</w:t>
            </w:r>
            <w:r w:rsidR="006721E0" w:rsidRPr="0087025D">
              <w:rPr>
                <w:rFonts w:ascii="Avenir Roman" w:hAnsi="Avenir Roman"/>
                <w:color w:val="515151"/>
                <w:lang w:val="en-US"/>
              </w:rPr>
              <w:t xml:space="preserve"> Higher Education</w:t>
            </w:r>
          </w:p>
          <w:p w:rsidR="00FB68A7" w:rsidRPr="0087025D" w:rsidRDefault="0032409E" w:rsidP="00FB68A7">
            <w:pPr>
              <w:pStyle w:val="Datum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HT 2019 </w:t>
            </w:r>
            <w:r w:rsidR="00FB68A7" w:rsidRPr="0087025D">
              <w:rPr>
                <w:rFonts w:ascii="Avenir Roman" w:hAnsi="Avenir Roman"/>
                <w:color w:val="515151"/>
                <w:lang w:val="en-US" w:bidi="sv-SE"/>
              </w:rPr>
              <w:t>–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VT 2021</w:t>
            </w:r>
          </w:p>
          <w:p w:rsidR="00891CC7" w:rsidRDefault="006721E0" w:rsidP="00FB68A7">
            <w:pPr>
              <w:rPr>
                <w:rFonts w:ascii="Avenir Roman" w:hAnsi="Avenir Roman"/>
                <w:color w:val="515151"/>
                <w:lang w:val="en-US" w:bidi="sv-SE"/>
              </w:rPr>
            </w:pPr>
            <w:r w:rsidRPr="0087025D">
              <w:rPr>
                <w:rFonts w:ascii="Avenir Roman" w:hAnsi="Avenir Roman"/>
                <w:i/>
                <w:color w:val="515151"/>
                <w:lang w:val="en-US" w:bidi="sv-SE"/>
              </w:rPr>
              <w:t>Selection of coursework:</w:t>
            </w:r>
            <w:r w:rsidR="00330856"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JavaScript,</w:t>
            </w:r>
            <w:r w:rsidR="00EB1D34"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</w:t>
            </w:r>
            <w:r w:rsidR="000D1701" w:rsidRPr="0087025D">
              <w:rPr>
                <w:rFonts w:ascii="Avenir Roman" w:hAnsi="Avenir Roman"/>
                <w:color w:val="515151"/>
                <w:lang w:val="en-US" w:bidi="sv-SE"/>
              </w:rPr>
              <w:t xml:space="preserve">JSON, </w:t>
            </w:r>
            <w:r w:rsidR="005C236D">
              <w:rPr>
                <w:rFonts w:ascii="Avenir Roman" w:hAnsi="Avenir Roman"/>
                <w:color w:val="515151"/>
                <w:lang w:val="en-US" w:bidi="sv-SE"/>
              </w:rPr>
              <w:t>j</w:t>
            </w:r>
            <w:r w:rsidR="000D1701" w:rsidRPr="0087025D">
              <w:rPr>
                <w:rFonts w:ascii="Avenir Roman" w:hAnsi="Avenir Roman"/>
                <w:color w:val="515151"/>
                <w:lang w:val="en-US" w:bidi="sv-SE"/>
              </w:rPr>
              <w:t xml:space="preserve">Query, </w:t>
            </w:r>
            <w:r w:rsidR="00D63767" w:rsidRPr="0087025D">
              <w:rPr>
                <w:rFonts w:ascii="Avenir Roman" w:hAnsi="Avenir Roman"/>
                <w:color w:val="515151"/>
                <w:lang w:val="en-US" w:bidi="sv-SE"/>
              </w:rPr>
              <w:t xml:space="preserve">Ajax, </w:t>
            </w:r>
            <w:r w:rsidR="00EB1D34" w:rsidRPr="0087025D">
              <w:rPr>
                <w:rFonts w:ascii="Avenir Roman" w:hAnsi="Avenir Roman"/>
                <w:color w:val="515151"/>
                <w:lang w:val="en-US" w:bidi="sv-SE"/>
              </w:rPr>
              <w:t>HTML5,</w:t>
            </w:r>
            <w:r w:rsidR="00330856"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</w:t>
            </w:r>
            <w:r w:rsidR="00D63767" w:rsidRPr="0087025D">
              <w:rPr>
                <w:rFonts w:ascii="Avenir Roman" w:hAnsi="Avenir Roman"/>
                <w:color w:val="515151"/>
                <w:lang w:val="en-US" w:bidi="sv-SE"/>
              </w:rPr>
              <w:t>CSS, Bootstrap, UI/</w:t>
            </w:r>
            <w:proofErr w:type="spellStart"/>
            <w:r w:rsidR="00D63767" w:rsidRPr="0087025D">
              <w:rPr>
                <w:rFonts w:ascii="Avenir Roman" w:hAnsi="Avenir Roman"/>
                <w:color w:val="515151"/>
                <w:lang w:val="en-US" w:bidi="sv-SE"/>
              </w:rPr>
              <w:t>UX</w:t>
            </w:r>
            <w:proofErr w:type="spellEnd"/>
            <w:r w:rsidR="00D63767" w:rsidRPr="0087025D">
              <w:rPr>
                <w:rFonts w:ascii="Avenir Roman" w:hAnsi="Avenir Roman"/>
                <w:color w:val="515151"/>
                <w:lang w:val="en-US" w:bidi="sv-SE"/>
              </w:rPr>
              <w:t xml:space="preserve">, </w:t>
            </w:r>
            <w:r w:rsidR="00EB1D34" w:rsidRPr="0087025D">
              <w:rPr>
                <w:rFonts w:ascii="Avenir Roman" w:hAnsi="Avenir Roman"/>
                <w:color w:val="515151"/>
                <w:lang w:val="en-US" w:bidi="sv-SE"/>
              </w:rPr>
              <w:t>Angular, React, CMS, NodeJS</w:t>
            </w:r>
            <w:r w:rsidR="00E0413A"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>and</w:t>
            </w:r>
            <w:r w:rsidR="00E0413A"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</w:t>
            </w:r>
            <w:r w:rsidR="00EB1D34" w:rsidRPr="0087025D">
              <w:rPr>
                <w:rFonts w:ascii="Avenir Roman" w:hAnsi="Avenir Roman"/>
                <w:color w:val="515151"/>
                <w:lang w:val="en-US" w:bidi="sv-SE"/>
              </w:rPr>
              <w:t>PHP.</w:t>
            </w:r>
          </w:p>
          <w:p w:rsidR="0032409E" w:rsidRPr="0087025D" w:rsidRDefault="0032409E" w:rsidP="00FB68A7">
            <w:pPr>
              <w:rPr>
                <w:rFonts w:ascii="Avenir Roman" w:hAnsi="Avenir Roman"/>
                <w:color w:val="515151"/>
                <w:lang w:val="en-US"/>
              </w:rPr>
            </w:pPr>
          </w:p>
          <w:p w:rsidR="00FB68A7" w:rsidRPr="0087025D" w:rsidRDefault="006721E0" w:rsidP="00FB68A7">
            <w:pPr>
              <w:pStyle w:val="Rubrik4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Degree of Bachelor, Business Administration </w:t>
            </w:r>
            <w:r w:rsidR="005C236D">
              <w:rPr>
                <w:rFonts w:ascii="Avenir Roman" w:hAnsi="Avenir Roman"/>
                <w:color w:val="515151"/>
                <w:lang w:val="en-US"/>
              </w:rPr>
              <w:t xml:space="preserve">and Management </w:t>
            </w:r>
            <w:r w:rsidR="008F3E24" w:rsidRPr="0087025D">
              <w:rPr>
                <w:rFonts w:ascii="Avenir Roman" w:hAnsi="Avenir Roman"/>
                <w:color w:val="515151"/>
                <w:lang w:val="en-US"/>
              </w:rPr>
              <w:t xml:space="preserve">– 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Stockholm Business School, </w:t>
            </w:r>
            <w:r w:rsidR="008F3E24" w:rsidRPr="0087025D">
              <w:rPr>
                <w:rFonts w:ascii="Avenir Roman" w:hAnsi="Avenir Roman"/>
                <w:color w:val="515151"/>
                <w:lang w:val="en-US"/>
              </w:rPr>
              <w:t>Stockholm Univers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>ity</w:t>
            </w:r>
          </w:p>
          <w:p w:rsidR="00FB68A7" w:rsidRPr="0087025D" w:rsidRDefault="00D45FB9" w:rsidP="00FB68A7">
            <w:pPr>
              <w:pStyle w:val="Datum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HT 2016 </w:t>
            </w:r>
            <w:r w:rsidR="00FB68A7" w:rsidRPr="0087025D">
              <w:rPr>
                <w:rFonts w:ascii="Avenir Roman" w:hAnsi="Avenir Roman"/>
                <w:color w:val="515151"/>
                <w:lang w:val="en-US" w:bidi="sv-SE"/>
              </w:rPr>
              <w:t>–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>VT 2019</w:t>
            </w:r>
          </w:p>
          <w:p w:rsidR="00F20B47" w:rsidRPr="0087025D" w:rsidRDefault="006721E0" w:rsidP="00FB68A7">
            <w:pPr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i/>
                <w:color w:val="515151"/>
                <w:lang w:val="en-US" w:bidi="sv-SE"/>
              </w:rPr>
              <w:t>Selection of coursework</w:t>
            </w:r>
            <w:r w:rsidRPr="0087025D">
              <w:rPr>
                <w:rFonts w:ascii="Avenir Roman" w:hAnsi="Avenir Roman"/>
                <w:i/>
                <w:color w:val="515151"/>
                <w:lang w:val="en-US"/>
              </w:rPr>
              <w:t>: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Economics, statistics, management, finance, </w:t>
            </w:r>
            <w:r w:rsidR="005C236D">
              <w:rPr>
                <w:rFonts w:ascii="Avenir Roman" w:hAnsi="Avenir Roman"/>
                <w:color w:val="515151"/>
                <w:lang w:val="en-US"/>
              </w:rPr>
              <w:t xml:space="preserve">controlling, 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accounting and marketing. Wrote my bachelor’s essay about self-managing teams in agile IT-organizations. </w:t>
            </w:r>
          </w:p>
          <w:p w:rsidR="00FB68A7" w:rsidRPr="0087025D" w:rsidRDefault="006721E0" w:rsidP="008B4357">
            <w:pPr>
              <w:pStyle w:val="Rubrik2"/>
              <w:framePr w:hSpace="0" w:wrap="auto" w:vAnchor="margin" w:hAnchor="text" w:yAlign="inline"/>
            </w:pPr>
            <w:r w:rsidRPr="0087025D">
              <w:t>EXPERIENCES</w:t>
            </w:r>
            <w:r w:rsidR="00BB22FB" w:rsidRPr="0087025D">
              <w:t>/Proje</w:t>
            </w:r>
            <w:r w:rsidRPr="0087025D">
              <w:t>C</w:t>
            </w:r>
            <w:r w:rsidR="00BB22FB" w:rsidRPr="0087025D">
              <w:t>t</w:t>
            </w:r>
            <w:r w:rsidRPr="0087025D">
              <w:t>S</w:t>
            </w:r>
          </w:p>
          <w:p w:rsidR="00BA59D2" w:rsidRPr="0087025D" w:rsidRDefault="00BA59D2" w:rsidP="00BA59D2">
            <w:pPr>
              <w:pStyle w:val="Rubrik4"/>
              <w:rPr>
                <w:rFonts w:ascii="Avenir Roman" w:hAnsi="Avenir Roman"/>
                <w:bCs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Operations Associate -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</w:t>
            </w:r>
            <w:proofErr w:type="spellStart"/>
            <w:r w:rsidRPr="0087025D">
              <w:rPr>
                <w:rFonts w:ascii="Avenir Roman" w:hAnsi="Avenir Roman"/>
                <w:color w:val="515151"/>
                <w:lang w:val="en-US"/>
              </w:rPr>
              <w:t>Whispr</w:t>
            </w:r>
            <w:proofErr w:type="spellEnd"/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Group</w:t>
            </w:r>
          </w:p>
          <w:p w:rsidR="006721E0" w:rsidRPr="0087025D" w:rsidRDefault="00BA59D2" w:rsidP="006721E0">
            <w:pPr>
              <w:pStyle w:val="Datum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JUN 2018 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 xml:space="preserve">– </w:t>
            </w:r>
            <w:r w:rsidR="005C236D">
              <w:rPr>
                <w:rFonts w:ascii="Avenir Roman" w:hAnsi="Avenir Roman"/>
                <w:color w:val="515151"/>
                <w:lang w:val="en-US" w:bidi="sv-SE"/>
              </w:rPr>
              <w:t>CURRENT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</w:p>
          <w:p w:rsidR="006721E0" w:rsidRPr="0087025D" w:rsidRDefault="006721E0" w:rsidP="00BA59D2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I build dashboards to visualize </w:t>
            </w:r>
            <w:proofErr w:type="spellStart"/>
            <w:r w:rsidRPr="0087025D">
              <w:rPr>
                <w:rFonts w:ascii="Avenir Roman" w:hAnsi="Avenir Roman"/>
                <w:color w:val="515151"/>
                <w:lang w:val="en-US"/>
              </w:rPr>
              <w:t>KPIs</w:t>
            </w:r>
            <w:proofErr w:type="spellEnd"/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for the company and our clients. </w:t>
            </w:r>
          </w:p>
          <w:p w:rsidR="00BA59D2" w:rsidRPr="0087025D" w:rsidRDefault="006721E0" w:rsidP="006721E0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I calculate and maintain </w:t>
            </w:r>
            <w:proofErr w:type="spellStart"/>
            <w:r w:rsidRPr="0087025D">
              <w:rPr>
                <w:rFonts w:ascii="Avenir Roman" w:hAnsi="Avenir Roman"/>
                <w:color w:val="515151"/>
                <w:lang w:val="en-US"/>
              </w:rPr>
              <w:t>KPIs</w:t>
            </w:r>
            <w:proofErr w:type="spellEnd"/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. </w:t>
            </w:r>
            <w:r w:rsidR="00BA59D2" w:rsidRPr="0087025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</w:p>
          <w:p w:rsidR="00BA59D2" w:rsidRPr="0087025D" w:rsidRDefault="006721E0" w:rsidP="00BA59D2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I </w:t>
            </w:r>
            <w:r w:rsidR="005C236D" w:rsidRPr="0087025D">
              <w:rPr>
                <w:rFonts w:ascii="Avenir Roman" w:hAnsi="Avenir Roman"/>
                <w:color w:val="515151"/>
                <w:lang w:val="en-US"/>
              </w:rPr>
              <w:t xml:space="preserve">continuously 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>recruit new talents to both the Stockholm office and New York-office. I also h</w:t>
            </w:r>
            <w:r w:rsidR="00BA59D2" w:rsidRPr="0087025D">
              <w:rPr>
                <w:rFonts w:ascii="Avenir Roman" w:hAnsi="Avenir Roman"/>
                <w:color w:val="515151"/>
                <w:lang w:val="en-US"/>
              </w:rPr>
              <w:t>eadhunt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>ed the group</w:t>
            </w:r>
            <w:r w:rsidR="00BA59D2" w:rsidRPr="0087025D">
              <w:rPr>
                <w:rFonts w:ascii="Avenir Roman" w:hAnsi="Avenir Roman"/>
                <w:color w:val="515151"/>
                <w:lang w:val="en-US"/>
              </w:rPr>
              <w:t xml:space="preserve"> CFO.</w:t>
            </w:r>
          </w:p>
          <w:p w:rsidR="00BA59D2" w:rsidRPr="0087025D" w:rsidRDefault="00BA59D2" w:rsidP="00516D8B">
            <w:pPr>
              <w:pStyle w:val="Rubrik4"/>
              <w:rPr>
                <w:rFonts w:ascii="Avenir Roman" w:hAnsi="Avenir Roman"/>
                <w:color w:val="515151"/>
                <w:lang w:val="en-US"/>
              </w:rPr>
            </w:pPr>
          </w:p>
          <w:p w:rsidR="00516D8B" w:rsidRPr="0087025D" w:rsidRDefault="00516D8B" w:rsidP="00516D8B">
            <w:pPr>
              <w:pStyle w:val="Rubrik4"/>
              <w:rPr>
                <w:rFonts w:ascii="Avenir Roman" w:hAnsi="Avenir Roman"/>
                <w:bCs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CRM-system -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Nackademin</w:t>
            </w:r>
          </w:p>
          <w:p w:rsidR="00516D8B" w:rsidRPr="0087025D" w:rsidRDefault="00516D8B" w:rsidP="00516D8B">
            <w:pPr>
              <w:pStyle w:val="Datum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O</w:t>
            </w:r>
            <w:r w:rsidR="006721E0" w:rsidRPr="0087025D">
              <w:rPr>
                <w:rFonts w:ascii="Avenir Roman" w:hAnsi="Avenir Roman"/>
                <w:color w:val="515151"/>
                <w:lang w:val="en-US"/>
              </w:rPr>
              <w:t>C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>T</w:t>
            </w:r>
            <w:r w:rsidR="00B860D6" w:rsidRPr="0087025D">
              <w:rPr>
                <w:rFonts w:ascii="Avenir Roman" w:hAnsi="Avenir Roman"/>
                <w:color w:val="515151"/>
                <w:lang w:val="en-US"/>
              </w:rPr>
              <w:t xml:space="preserve"> - NOV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2019</w:t>
            </w:r>
          </w:p>
          <w:p w:rsidR="00543009" w:rsidRPr="0087025D" w:rsidRDefault="00543009" w:rsidP="00543009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JavaScript, HTML5, CSS, JSON, API, G</w:t>
            </w:r>
            <w:r w:rsidR="00D766A5" w:rsidRPr="0087025D">
              <w:rPr>
                <w:rFonts w:ascii="Avenir Roman" w:hAnsi="Avenir Roman"/>
                <w:color w:val="515151"/>
                <w:lang w:val="en-US"/>
              </w:rPr>
              <w:t>it</w:t>
            </w:r>
            <w:r w:rsidR="00BB2C6D" w:rsidRPr="0087025D">
              <w:rPr>
                <w:rFonts w:ascii="Avenir Roman" w:hAnsi="Avenir Roman"/>
                <w:color w:val="515151"/>
                <w:lang w:val="en-US"/>
              </w:rPr>
              <w:t>.</w:t>
            </w:r>
          </w:p>
          <w:p w:rsidR="006721E0" w:rsidRPr="0087025D" w:rsidRDefault="006721E0" w:rsidP="00543009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Agile project where we as a team developed a CRM-system. The system included features for managing customer data, adding new clients,</w:t>
            </w:r>
            <w:r w:rsidR="00504C1B">
              <w:rPr>
                <w:rFonts w:ascii="Avenir Roman" w:hAnsi="Avenir Roman"/>
                <w:color w:val="515151"/>
                <w:lang w:val="en-US"/>
              </w:rPr>
              <w:t xml:space="preserve"> to</w:t>
            </w:r>
            <w:r w:rsidR="009E3463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r w:rsidR="00504C1B">
              <w:rPr>
                <w:rFonts w:ascii="Avenir Roman" w:hAnsi="Avenir Roman"/>
                <w:color w:val="515151"/>
                <w:lang w:val="en-US"/>
              </w:rPr>
              <w:t>do-lists,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calendars, notifications and client history.</w:t>
            </w:r>
          </w:p>
          <w:p w:rsidR="00543009" w:rsidRPr="0087025D" w:rsidRDefault="00543009" w:rsidP="00543009">
            <w:pPr>
              <w:pStyle w:val="Liststycke"/>
              <w:ind w:left="238"/>
              <w:rPr>
                <w:rFonts w:ascii="Avenir Roman" w:hAnsi="Avenir Roman"/>
                <w:color w:val="515151"/>
                <w:lang w:val="en-US"/>
              </w:rPr>
            </w:pPr>
          </w:p>
          <w:p w:rsidR="00BB22FB" w:rsidRPr="0087025D" w:rsidRDefault="006721E0" w:rsidP="00BB22FB">
            <w:pPr>
              <w:pStyle w:val="Rubrik4"/>
              <w:rPr>
                <w:rFonts w:ascii="Avenir Roman" w:hAnsi="Avenir Roman"/>
                <w:bCs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E-commerce for grocery shopping</w:t>
            </w:r>
          </w:p>
          <w:p w:rsidR="00BB22FB" w:rsidRPr="0087025D" w:rsidRDefault="00B860D6" w:rsidP="00BB22FB">
            <w:pPr>
              <w:pStyle w:val="Datum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O</w:t>
            </w:r>
            <w:r w:rsidR="006721E0" w:rsidRPr="0087025D">
              <w:rPr>
                <w:rFonts w:ascii="Avenir Roman" w:hAnsi="Avenir Roman"/>
                <w:color w:val="515151"/>
                <w:lang w:val="en-US"/>
              </w:rPr>
              <w:t>C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>T</w:t>
            </w:r>
            <w:r w:rsidR="00BB22FB" w:rsidRPr="0087025D">
              <w:rPr>
                <w:rFonts w:ascii="Avenir Roman" w:hAnsi="Avenir Roman"/>
                <w:color w:val="515151"/>
                <w:lang w:val="en-US"/>
              </w:rPr>
              <w:t xml:space="preserve"> 201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>9</w:t>
            </w:r>
          </w:p>
          <w:p w:rsidR="00B860D6" w:rsidRPr="0087025D" w:rsidRDefault="00B860D6" w:rsidP="00B860D6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JavaScript, HTML5, CSS, JSON, API, Local Storage, Git.</w:t>
            </w:r>
          </w:p>
          <w:p w:rsidR="00BB73EA" w:rsidRPr="0087025D" w:rsidRDefault="006721E0" w:rsidP="00FB04CF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Designed and developed a simple e-commerce for grocery shopping. The site included a product page, shopping cart and shopping lists. </w:t>
            </w:r>
          </w:p>
          <w:p w:rsidR="00BB73EA" w:rsidRPr="0087025D" w:rsidRDefault="00BB73EA" w:rsidP="00FB04CF">
            <w:pPr>
              <w:pStyle w:val="Rubrik4"/>
              <w:rPr>
                <w:rFonts w:ascii="Avenir Roman" w:hAnsi="Avenir Roman"/>
                <w:color w:val="515151"/>
                <w:lang w:val="en-US"/>
              </w:rPr>
            </w:pPr>
          </w:p>
          <w:p w:rsidR="00FB04CF" w:rsidRPr="0087025D" w:rsidRDefault="00946492" w:rsidP="00FB04CF">
            <w:pPr>
              <w:pStyle w:val="Rubrik4"/>
              <w:rPr>
                <w:rFonts w:ascii="Avenir Roman" w:hAnsi="Avenir Roman"/>
                <w:bCs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Quiz</w:t>
            </w:r>
            <w:r w:rsidR="00FB04CF" w:rsidRPr="0087025D">
              <w:rPr>
                <w:rFonts w:ascii="Avenir Roman" w:hAnsi="Avenir Roman"/>
                <w:color w:val="515151"/>
                <w:lang w:val="en-US"/>
              </w:rPr>
              <w:t xml:space="preserve"> -</w:t>
            </w:r>
            <w:r w:rsidR="00FB04CF"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</w:t>
            </w:r>
            <w:r w:rsidR="00FB04CF" w:rsidRPr="0087025D">
              <w:rPr>
                <w:rFonts w:ascii="Avenir Roman" w:hAnsi="Avenir Roman"/>
                <w:color w:val="515151"/>
                <w:lang w:val="en-US"/>
              </w:rPr>
              <w:t>Nackademin</w:t>
            </w:r>
          </w:p>
          <w:p w:rsidR="00FB04CF" w:rsidRPr="0087025D" w:rsidRDefault="00D80585" w:rsidP="00FB04CF">
            <w:pPr>
              <w:pStyle w:val="Datum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SEP</w:t>
            </w:r>
            <w:r w:rsidR="00FB04CF" w:rsidRPr="0087025D">
              <w:rPr>
                <w:rFonts w:ascii="Avenir Roman" w:hAnsi="Avenir Roman"/>
                <w:color w:val="515151"/>
                <w:lang w:val="en-US"/>
              </w:rPr>
              <w:t xml:space="preserve"> 2019</w:t>
            </w:r>
          </w:p>
          <w:p w:rsidR="00FB04CF" w:rsidRPr="0087025D" w:rsidRDefault="00FB04CF" w:rsidP="00FB04CF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JavaScript, HTML5, CSS, JSON, API, Git.</w:t>
            </w:r>
          </w:p>
          <w:p w:rsidR="006721E0" w:rsidRPr="0087025D" w:rsidRDefault="006721E0" w:rsidP="00FB04CF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Individual assignment where I developed a quiz application which included questions collected from a JSON-API. The user got to choose the number of questions and the application calculated the score.</w:t>
            </w:r>
          </w:p>
          <w:p w:rsidR="00FB04CF" w:rsidRPr="0087025D" w:rsidRDefault="00FB04CF" w:rsidP="00FB04CF">
            <w:pPr>
              <w:rPr>
                <w:rFonts w:ascii="Avenir Roman" w:hAnsi="Avenir Roman"/>
                <w:color w:val="515151"/>
                <w:lang w:val="en-US"/>
              </w:rPr>
            </w:pPr>
          </w:p>
          <w:p w:rsidR="006721E0" w:rsidRPr="0087025D" w:rsidRDefault="005C236D" w:rsidP="00FB04CF">
            <w:pPr>
              <w:rPr>
                <w:rFonts w:ascii="Avenir Roman" w:hAnsi="Avenir Roman"/>
                <w:color w:val="515151"/>
                <w:lang w:val="en-US"/>
              </w:rPr>
            </w:pPr>
            <w:r>
              <w:rPr>
                <w:rFonts w:ascii="Avenir Roman" w:hAnsi="Avenir Roman"/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-2621915</wp:posOffset>
                      </wp:positionH>
                      <wp:positionV relativeFrom="paragraph">
                        <wp:posOffset>28575</wp:posOffset>
                      </wp:positionV>
                      <wp:extent cx="1962150" cy="438150"/>
                      <wp:effectExtent l="0" t="0" r="6350" b="6350"/>
                      <wp:wrapNone/>
                      <wp:docPr id="3" name="Textru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6215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C236D" w:rsidRPr="0087025D" w:rsidRDefault="005C236D" w:rsidP="005C236D">
                                  <w:pPr>
                                    <w:pStyle w:val="Rubrik3"/>
                                    <w:rPr>
                                      <w:rFonts w:ascii="Avenir Black" w:hAnsi="Avenir Black"/>
                                      <w:color w:val="7C858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venir Black" w:hAnsi="Avenir Black"/>
                                      <w:color w:val="7C8586"/>
                                      <w:lang w:val="en-US"/>
                                    </w:rPr>
                                    <w:t>CONTACT</w:t>
                                  </w:r>
                                </w:p>
                                <w:p w:rsidR="005C236D" w:rsidRDefault="005C236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ruta 3" o:spid="_x0000_s1033" type="#_x0000_t202" style="position:absolute;margin-left:-206.45pt;margin-top:2.25pt;width:154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" fillcolor="white [3201]" stroked="f" strokeweight=".5pt">
                      <v:textbox>
                        <w:txbxContent>
                          <w:p w:rsidR="005C236D" w:rsidRPr="0087025D" w:rsidRDefault="005C236D" w:rsidP="005C236D">
                            <w:pPr>
                              <w:pStyle w:val="Rubrik3"/>
                              <w:rPr>
                                <w:rFonts w:ascii="Avenir Black" w:hAnsi="Avenir Black"/>
                                <w:color w:val="7C8586"/>
                                <w:lang w:val="en-US"/>
                              </w:rPr>
                            </w:pPr>
                            <w:r>
                              <w:rPr>
                                <w:rFonts w:ascii="Avenir Black" w:hAnsi="Avenir Black"/>
                                <w:color w:val="7C8586"/>
                                <w:lang w:val="en-US"/>
                              </w:rPr>
                              <w:t>CONTACT</w:t>
                            </w:r>
                          </w:p>
                          <w:p w:rsidR="005C236D" w:rsidRDefault="005C236D"/>
                        </w:txbxContent>
                      </v:textbox>
                    </v:shape>
                  </w:pict>
                </mc:Fallback>
              </mc:AlternateContent>
            </w:r>
          </w:p>
          <w:p w:rsidR="006721E0" w:rsidRPr="0087025D" w:rsidRDefault="005C236D" w:rsidP="00FB04CF">
            <w:pPr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66420F4" wp14:editId="2A510EAD">
                      <wp:simplePos x="0" y="0"/>
                      <wp:positionH relativeFrom="column">
                        <wp:posOffset>-2342515</wp:posOffset>
                      </wp:positionH>
                      <wp:positionV relativeFrom="paragraph">
                        <wp:posOffset>346075</wp:posOffset>
                      </wp:positionV>
                      <wp:extent cx="1428750" cy="276225"/>
                      <wp:effectExtent l="0" t="0" r="0" b="0"/>
                      <wp:wrapNone/>
                      <wp:docPr id="24" name="Textrut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875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25712" w:rsidRPr="004B4C44" w:rsidRDefault="00925712" w:rsidP="00925712">
                                  <w:pPr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</w:pPr>
                                  <w:r w:rsidRPr="004B4C44">
                                    <w:rPr>
                                      <w:color w:val="515151"/>
                                      <w:sz w:val="16"/>
                                      <w:szCs w:val="16"/>
                                    </w:rPr>
                                    <w:t>ellaschwarzt@gmail.com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420F4" id="Textruta 24" o:spid="_x0000_s1034" type="#_x0000_t202" style="position:absolute;margin-left:-184.45pt;margin-top:27.25pt;width:112.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" filled="f" stroked="f" strokeweight=".5pt">
                      <v:textbox>
                        <w:txbxContent>
                          <w:p w:rsidR="00925712" w:rsidRPr="004B4C44" w:rsidRDefault="00925712" w:rsidP="00925712">
                            <w:pPr>
                              <w:rPr>
                                <w:color w:val="515151"/>
                                <w:sz w:val="16"/>
                                <w:szCs w:val="16"/>
                              </w:rPr>
                            </w:pPr>
                            <w:r w:rsidRPr="004B4C44">
                              <w:rPr>
                                <w:color w:val="515151"/>
                                <w:sz w:val="16"/>
                                <w:szCs w:val="16"/>
                              </w:rPr>
                              <w:t>ellaschwarzt@gmail.com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7025D">
              <w:rPr>
                <w:rFonts w:ascii="Avenir Roman" w:hAnsi="Avenir Roman"/>
                <w:noProof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7B35F7EC" wp14:editId="607505E7">
                  <wp:simplePos x="0" y="0"/>
                  <wp:positionH relativeFrom="column">
                    <wp:posOffset>-2514600</wp:posOffset>
                  </wp:positionH>
                  <wp:positionV relativeFrom="paragraph">
                    <wp:posOffset>346075</wp:posOffset>
                  </wp:positionV>
                  <wp:extent cx="247650" cy="247650"/>
                  <wp:effectExtent l="0" t="0" r="6350" b="0"/>
                  <wp:wrapNone/>
                  <wp:docPr id="25" name="Bildobjekt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B04CF" w:rsidRPr="0087025D" w:rsidRDefault="00946492" w:rsidP="00FB04CF">
            <w:pPr>
              <w:pStyle w:val="Rubrik4"/>
              <w:rPr>
                <w:rFonts w:ascii="Avenir Roman" w:hAnsi="Avenir Roman"/>
                <w:bCs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Yatz</w:t>
            </w:r>
            <w:r w:rsidR="00B53350" w:rsidRPr="0087025D">
              <w:rPr>
                <w:rFonts w:ascii="Avenir Roman" w:hAnsi="Avenir Roman"/>
                <w:color w:val="515151"/>
                <w:lang w:val="en-US"/>
              </w:rPr>
              <w:t>y</w:t>
            </w:r>
            <w:r w:rsidR="0087025D">
              <w:rPr>
                <w:rFonts w:ascii="Avenir Roman" w:hAnsi="Avenir Roman"/>
                <w:color w:val="515151"/>
                <w:lang w:val="en-US"/>
              </w:rPr>
              <w:t xml:space="preserve"> game</w:t>
            </w:r>
            <w:r w:rsidR="00FB04CF" w:rsidRPr="0087025D">
              <w:rPr>
                <w:rFonts w:ascii="Avenir Roman" w:hAnsi="Avenir Roman"/>
                <w:color w:val="515151"/>
                <w:lang w:val="en-US"/>
              </w:rPr>
              <w:t xml:space="preserve"> -</w:t>
            </w:r>
            <w:r w:rsidR="00FB04CF"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</w:t>
            </w:r>
            <w:r w:rsidR="00FB04CF" w:rsidRPr="0087025D">
              <w:rPr>
                <w:rFonts w:ascii="Avenir Roman" w:hAnsi="Avenir Roman"/>
                <w:color w:val="515151"/>
                <w:lang w:val="en-US"/>
              </w:rPr>
              <w:t>Nackademin</w:t>
            </w:r>
          </w:p>
          <w:p w:rsidR="00FB04CF" w:rsidRPr="0087025D" w:rsidRDefault="00D80585" w:rsidP="00FB04CF">
            <w:pPr>
              <w:pStyle w:val="Datum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SEP</w:t>
            </w:r>
            <w:r w:rsidR="00FB04CF" w:rsidRPr="0087025D">
              <w:rPr>
                <w:rFonts w:ascii="Avenir Roman" w:hAnsi="Avenir Roman"/>
                <w:color w:val="515151"/>
                <w:lang w:val="en-US"/>
              </w:rPr>
              <w:t xml:space="preserve"> 2019</w:t>
            </w:r>
          </w:p>
          <w:p w:rsidR="00FB04CF" w:rsidRPr="0087025D" w:rsidRDefault="00FB04CF" w:rsidP="00FB04CF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JavaScript, HTML5, CSS</w:t>
            </w:r>
            <w:r w:rsidR="007F4A88" w:rsidRPr="0087025D">
              <w:rPr>
                <w:rFonts w:ascii="Avenir Roman" w:hAnsi="Avenir Roman"/>
                <w:color w:val="515151"/>
                <w:lang w:val="en-US"/>
              </w:rPr>
              <w:t xml:space="preserve">, 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>Git.</w:t>
            </w:r>
          </w:p>
          <w:p w:rsidR="006721E0" w:rsidRPr="0087025D" w:rsidRDefault="006721E0" w:rsidP="00FB04CF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Developed a Yatzy-game for four players with randomized dices. </w:t>
            </w:r>
          </w:p>
          <w:p w:rsidR="00506E7D" w:rsidRPr="0087025D" w:rsidRDefault="00506E7D" w:rsidP="00506E7D">
            <w:pPr>
              <w:rPr>
                <w:rFonts w:ascii="Avenir Roman" w:hAnsi="Avenir Roman"/>
                <w:color w:val="7C8586"/>
                <w:lang w:val="en-US"/>
              </w:rPr>
            </w:pPr>
          </w:p>
          <w:p w:rsidR="00506E7D" w:rsidRPr="0087025D" w:rsidRDefault="0087025D" w:rsidP="00506E7D">
            <w:pPr>
              <w:pStyle w:val="Rubrik4"/>
              <w:rPr>
                <w:rFonts w:ascii="Avenir Roman" w:hAnsi="Avenir Roman"/>
                <w:bCs/>
                <w:color w:val="515151"/>
                <w:lang w:val="en-US"/>
              </w:rPr>
            </w:pPr>
            <w:r>
              <w:rPr>
                <w:rFonts w:ascii="Avenir Roman" w:hAnsi="Avenir Roman"/>
                <w:color w:val="515151"/>
                <w:lang w:val="en-US"/>
              </w:rPr>
              <w:t>Co-founder</w:t>
            </w:r>
            <w:r w:rsidR="00506E7D" w:rsidRPr="0087025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r>
              <w:rPr>
                <w:rFonts w:ascii="Avenir Roman" w:hAnsi="Avenir Roman"/>
                <w:color w:val="515151"/>
                <w:lang w:val="en-US"/>
              </w:rPr>
              <w:t>and</w:t>
            </w:r>
            <w:r w:rsidR="00506E7D" w:rsidRPr="0087025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r>
              <w:rPr>
                <w:rFonts w:ascii="Avenir Roman" w:hAnsi="Avenir Roman"/>
                <w:color w:val="515151"/>
                <w:lang w:val="en-US"/>
              </w:rPr>
              <w:t>owner</w:t>
            </w:r>
            <w:r w:rsidR="00506E7D" w:rsidRPr="0087025D">
              <w:rPr>
                <w:rFonts w:ascii="Avenir Roman" w:hAnsi="Avenir Roman"/>
                <w:color w:val="515151"/>
                <w:lang w:val="en-US"/>
              </w:rPr>
              <w:t xml:space="preserve"> - Collabs</w:t>
            </w:r>
          </w:p>
          <w:p w:rsidR="00506E7D" w:rsidRPr="0087025D" w:rsidRDefault="00506E7D" w:rsidP="00506E7D">
            <w:pPr>
              <w:pStyle w:val="Datum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JAN 2017 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>– JAN 2019</w:t>
            </w:r>
          </w:p>
          <w:p w:rsidR="005712F6" w:rsidRPr="0087025D" w:rsidRDefault="006721E0" w:rsidP="005712F6">
            <w:pPr>
              <w:pStyle w:val="Liststycke"/>
              <w:numPr>
                <w:ilvl w:val="0"/>
                <w:numId w:val="3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Started a clothing brand with the ambition to change the Swedish market for merchandise.</w:t>
            </w:r>
          </w:p>
          <w:p w:rsidR="00506E7D" w:rsidRPr="0087025D" w:rsidRDefault="006721E0" w:rsidP="005712F6">
            <w:pPr>
              <w:pStyle w:val="Liststycke"/>
              <w:numPr>
                <w:ilvl w:val="0"/>
                <w:numId w:val="3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The clothes were worn by famous Swedish hip hop-artists such as</w:t>
            </w:r>
            <w:r w:rsidR="00506E7D" w:rsidRPr="0087025D">
              <w:rPr>
                <w:rFonts w:ascii="Avenir Roman" w:hAnsi="Avenir Roman"/>
                <w:color w:val="515151"/>
                <w:lang w:val="en-US"/>
              </w:rPr>
              <w:t xml:space="preserve"> Linda Pira, </w:t>
            </w:r>
            <w:proofErr w:type="spellStart"/>
            <w:r w:rsidR="00506E7D" w:rsidRPr="0087025D">
              <w:rPr>
                <w:rFonts w:ascii="Avenir Roman" w:hAnsi="Avenir Roman"/>
                <w:color w:val="515151"/>
                <w:lang w:val="en-US"/>
              </w:rPr>
              <w:t>Norlie</w:t>
            </w:r>
            <w:proofErr w:type="spellEnd"/>
            <w:r w:rsidR="00506E7D" w:rsidRPr="0087025D">
              <w:rPr>
                <w:rFonts w:ascii="Avenir Roman" w:hAnsi="Avenir Roman"/>
                <w:color w:val="515151"/>
                <w:lang w:val="en-US"/>
              </w:rPr>
              <w:t xml:space="preserve"> &amp; </w:t>
            </w:r>
            <w:proofErr w:type="spellStart"/>
            <w:r w:rsidR="00506E7D" w:rsidRPr="0087025D">
              <w:rPr>
                <w:rFonts w:ascii="Avenir Roman" w:hAnsi="Avenir Roman"/>
                <w:color w:val="515151"/>
                <w:lang w:val="en-US"/>
              </w:rPr>
              <w:t>KKV</w:t>
            </w:r>
            <w:proofErr w:type="spellEnd"/>
            <w:r w:rsidR="00506E7D" w:rsidRPr="0087025D">
              <w:rPr>
                <w:rFonts w:ascii="Avenir Roman" w:hAnsi="Avenir Roman"/>
                <w:color w:val="515151"/>
                <w:lang w:val="en-US"/>
              </w:rPr>
              <w:t xml:space="preserve">, </w:t>
            </w:r>
            <w:proofErr w:type="spellStart"/>
            <w:r w:rsidR="00506E7D" w:rsidRPr="0087025D">
              <w:rPr>
                <w:rFonts w:ascii="Avenir Roman" w:hAnsi="Avenir Roman"/>
                <w:color w:val="515151"/>
                <w:lang w:val="en-US"/>
              </w:rPr>
              <w:t>Jireel</w:t>
            </w:r>
            <w:proofErr w:type="spellEnd"/>
            <w:r w:rsidR="00506E7D" w:rsidRPr="0087025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>and</w:t>
            </w:r>
            <w:r w:rsidR="00506E7D" w:rsidRPr="0087025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proofErr w:type="spellStart"/>
            <w:r w:rsidR="00506E7D" w:rsidRPr="0087025D">
              <w:rPr>
                <w:rFonts w:ascii="Avenir Roman" w:hAnsi="Avenir Roman"/>
                <w:color w:val="515151"/>
                <w:lang w:val="en-US"/>
              </w:rPr>
              <w:t>Newkid</w:t>
            </w:r>
            <w:proofErr w:type="spellEnd"/>
            <w:r w:rsidR="00506E7D" w:rsidRPr="0087025D">
              <w:rPr>
                <w:rFonts w:ascii="Avenir Roman" w:hAnsi="Avenir Roman"/>
                <w:color w:val="515151"/>
                <w:lang w:val="en-US"/>
              </w:rPr>
              <w:t xml:space="preserve">.  </w:t>
            </w:r>
            <w:hyperlink r:id="rId22" w:history="1">
              <w:r w:rsidR="00506E7D" w:rsidRPr="0087025D">
                <w:rPr>
                  <w:rStyle w:val="Hyperlnk"/>
                  <w:rFonts w:ascii="Avenir Roman" w:hAnsi="Avenir Roman"/>
                  <w:color w:val="515151"/>
                  <w:lang w:val="en-US"/>
                </w:rPr>
                <w:t>www.collabs.se</w:t>
              </w:r>
            </w:hyperlink>
          </w:p>
          <w:p w:rsidR="00506E7D" w:rsidRPr="0087025D" w:rsidRDefault="00506E7D" w:rsidP="00506E7D">
            <w:pPr>
              <w:rPr>
                <w:rFonts w:ascii="Avenir Roman" w:hAnsi="Avenir Roman"/>
                <w:color w:val="515151"/>
                <w:lang w:val="en-US"/>
              </w:rPr>
            </w:pPr>
          </w:p>
          <w:p w:rsidR="00506E7D" w:rsidRPr="0087025D" w:rsidRDefault="006721E0" w:rsidP="00506E7D">
            <w:pPr>
              <w:pStyle w:val="Rubrik4"/>
              <w:rPr>
                <w:rFonts w:ascii="Avenir Roman" w:hAnsi="Avenir Roman"/>
                <w:bCs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Chairwoman</w:t>
            </w:r>
            <w:r w:rsidR="0087025D">
              <w:rPr>
                <w:rFonts w:ascii="Avenir Roman" w:hAnsi="Avenir Roman"/>
                <w:color w:val="515151"/>
                <w:lang w:val="en-US"/>
              </w:rPr>
              <w:t>,</w:t>
            </w:r>
            <w:r w:rsidR="00506E7D" w:rsidRPr="0087025D">
              <w:rPr>
                <w:rFonts w:ascii="Avenir Roman" w:hAnsi="Avenir Roman"/>
                <w:color w:val="515151"/>
                <w:lang w:val="en-US"/>
              </w:rPr>
              <w:t xml:space="preserve"> Entrepreneur Club – 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>Stockholm University</w:t>
            </w:r>
          </w:p>
          <w:p w:rsidR="00506E7D" w:rsidRPr="0087025D" w:rsidRDefault="00506E7D" w:rsidP="00506E7D">
            <w:pPr>
              <w:pStyle w:val="Datum"/>
              <w:rPr>
                <w:rFonts w:ascii="Avenir Roman" w:hAnsi="Avenir Roman"/>
                <w:color w:val="515151"/>
                <w:lang w:val="en-US" w:bidi="sv-SE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JUN 2017 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>– JUN 2018</w:t>
            </w:r>
          </w:p>
          <w:p w:rsidR="006721E0" w:rsidRPr="0087025D" w:rsidRDefault="006721E0" w:rsidP="006721E0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bCs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Elected chairwoman of the committee for entrepreneurship at Stockholm University.</w:t>
            </w:r>
          </w:p>
          <w:p w:rsidR="006721E0" w:rsidRPr="0087025D" w:rsidRDefault="006721E0" w:rsidP="006721E0">
            <w:pPr>
              <w:pStyle w:val="Liststycke"/>
              <w:ind w:left="238"/>
              <w:rPr>
                <w:rFonts w:ascii="Avenir Roman" w:hAnsi="Avenir Roman"/>
                <w:bCs/>
                <w:color w:val="515151"/>
                <w:lang w:val="en-US"/>
              </w:rPr>
            </w:pPr>
          </w:p>
          <w:p w:rsidR="00506E7D" w:rsidRPr="0087025D" w:rsidRDefault="006721E0" w:rsidP="006721E0">
            <w:pPr>
              <w:rPr>
                <w:rFonts w:ascii="Avenir Roman" w:hAnsi="Avenir Roman"/>
                <w:b/>
                <w:bCs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b/>
                <w:color w:val="515151"/>
                <w:lang w:val="en-US"/>
              </w:rPr>
              <w:t>Board member</w:t>
            </w:r>
            <w:r w:rsidR="00506E7D" w:rsidRPr="0087025D">
              <w:rPr>
                <w:rFonts w:ascii="Avenir Roman" w:hAnsi="Avenir Roman"/>
                <w:b/>
                <w:color w:val="515151"/>
                <w:lang w:val="en-US"/>
              </w:rPr>
              <w:t xml:space="preserve"> – </w:t>
            </w:r>
            <w:proofErr w:type="spellStart"/>
            <w:r w:rsidR="00506E7D" w:rsidRPr="0087025D">
              <w:rPr>
                <w:rFonts w:ascii="Avenir Roman" w:hAnsi="Avenir Roman"/>
                <w:b/>
                <w:color w:val="515151"/>
                <w:lang w:val="en-US"/>
              </w:rPr>
              <w:t>Unipreneurs</w:t>
            </w:r>
            <w:proofErr w:type="spellEnd"/>
            <w:r w:rsidR="00506E7D" w:rsidRPr="0087025D">
              <w:rPr>
                <w:rFonts w:ascii="Avenir Roman" w:hAnsi="Avenir Roman"/>
                <w:b/>
                <w:color w:val="515151"/>
                <w:lang w:val="en-US"/>
              </w:rPr>
              <w:t xml:space="preserve"> Network</w:t>
            </w:r>
          </w:p>
          <w:p w:rsidR="00506E7D" w:rsidRPr="0087025D" w:rsidRDefault="00506E7D" w:rsidP="00506E7D">
            <w:pPr>
              <w:pStyle w:val="Datum"/>
              <w:rPr>
                <w:rFonts w:ascii="Avenir Roman" w:hAnsi="Avenir Roman"/>
                <w:color w:val="515151"/>
                <w:lang w:val="en-US" w:bidi="sv-SE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JUN 2017 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>– JUN 2018</w:t>
            </w:r>
          </w:p>
          <w:p w:rsidR="006721E0" w:rsidRPr="0087025D" w:rsidRDefault="00DF2C05" w:rsidP="005712F6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proofErr w:type="spellStart"/>
            <w:r w:rsidRPr="0087025D">
              <w:rPr>
                <w:rFonts w:ascii="Avenir Roman" w:hAnsi="Avenir Roman"/>
                <w:color w:val="515151"/>
                <w:lang w:val="en-US"/>
              </w:rPr>
              <w:t>Unipreneurs</w:t>
            </w:r>
            <w:proofErr w:type="spellEnd"/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Network </w:t>
            </w:r>
            <w:r w:rsidR="006721E0" w:rsidRPr="0087025D">
              <w:rPr>
                <w:rFonts w:ascii="Avenir Roman" w:hAnsi="Avenir Roman"/>
                <w:color w:val="515151"/>
                <w:lang w:val="en-US"/>
              </w:rPr>
              <w:t>is a collaboration between student associations in Sweden to encourage entrepreneurship.</w:t>
            </w:r>
          </w:p>
          <w:p w:rsidR="006721E0" w:rsidRPr="0087025D" w:rsidRDefault="006721E0" w:rsidP="005712F6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Together we created Create Squared, Sweden’s largest student hackathon for entrepreneurship.</w:t>
            </w:r>
          </w:p>
          <w:p w:rsidR="00506E7D" w:rsidRPr="0087025D" w:rsidRDefault="00506E7D" w:rsidP="00506E7D">
            <w:pPr>
              <w:rPr>
                <w:color w:val="515151"/>
                <w:lang w:val="en-US" w:bidi="sv-SE"/>
              </w:rPr>
            </w:pPr>
          </w:p>
          <w:p w:rsidR="00506E7D" w:rsidRPr="0087025D" w:rsidRDefault="006721E0" w:rsidP="00506E7D">
            <w:pPr>
              <w:pStyle w:val="Rubrik4"/>
              <w:rPr>
                <w:rFonts w:ascii="Avenir Roman" w:hAnsi="Avenir Roman"/>
                <w:bCs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Shop assistant</w:t>
            </w:r>
            <w:r w:rsidR="00506E7D" w:rsidRPr="0087025D">
              <w:rPr>
                <w:rFonts w:ascii="Avenir Roman" w:hAnsi="Avenir Roman"/>
                <w:color w:val="515151"/>
                <w:lang w:val="en-US"/>
              </w:rPr>
              <w:t xml:space="preserve"> – </w:t>
            </w:r>
            <w:proofErr w:type="spellStart"/>
            <w:r w:rsidR="00506E7D" w:rsidRPr="0087025D">
              <w:rPr>
                <w:rFonts w:ascii="Avenir Roman" w:hAnsi="Avenir Roman"/>
                <w:color w:val="515151"/>
                <w:lang w:val="en-US"/>
              </w:rPr>
              <w:t>Twilfit</w:t>
            </w:r>
            <w:proofErr w:type="spellEnd"/>
            <w:r w:rsidR="009E3463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</w:p>
          <w:p w:rsidR="00506E7D" w:rsidRPr="0087025D" w:rsidRDefault="002A628B" w:rsidP="00506E7D">
            <w:pPr>
              <w:pStyle w:val="Datum"/>
              <w:rPr>
                <w:rFonts w:ascii="Avenir Roman" w:hAnsi="Avenir Roman"/>
                <w:color w:val="515151"/>
                <w:lang w:val="en-US" w:bidi="sv-SE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APR</w:t>
            </w:r>
            <w:r w:rsidR="00506E7D" w:rsidRPr="0087025D">
              <w:rPr>
                <w:rFonts w:ascii="Avenir Roman" w:hAnsi="Avenir Roman"/>
                <w:color w:val="515151"/>
                <w:lang w:val="en-US"/>
              </w:rPr>
              <w:t xml:space="preserve"> 2017 </w:t>
            </w:r>
            <w:r w:rsidR="00506E7D" w:rsidRPr="0087025D">
              <w:rPr>
                <w:rFonts w:ascii="Avenir Roman" w:hAnsi="Avenir Roman"/>
                <w:color w:val="515151"/>
                <w:lang w:val="en-US" w:bidi="sv-SE"/>
              </w:rPr>
              <w:t xml:space="preserve">– 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>DEC</w:t>
            </w:r>
            <w:r w:rsidR="00506E7D"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201</w:t>
            </w:r>
            <w:r w:rsidR="00050175" w:rsidRPr="0087025D">
              <w:rPr>
                <w:rFonts w:ascii="Avenir Roman" w:hAnsi="Avenir Roman"/>
                <w:color w:val="515151"/>
                <w:lang w:val="en-US" w:bidi="sv-SE"/>
              </w:rPr>
              <w:t>7</w:t>
            </w:r>
          </w:p>
          <w:p w:rsidR="006721E0" w:rsidRPr="0087025D" w:rsidRDefault="006721E0" w:rsidP="00DF2C05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Part-time job alongside University studies.</w:t>
            </w:r>
          </w:p>
          <w:p w:rsidR="00506E7D" w:rsidRPr="0087025D" w:rsidRDefault="00506E7D" w:rsidP="00506E7D">
            <w:pPr>
              <w:rPr>
                <w:color w:val="515151"/>
                <w:lang w:val="en-US" w:bidi="sv-SE"/>
              </w:rPr>
            </w:pPr>
          </w:p>
          <w:p w:rsidR="00506E7D" w:rsidRPr="0087025D" w:rsidRDefault="006721E0" w:rsidP="00506E7D">
            <w:pPr>
              <w:pStyle w:val="Rubrik4"/>
              <w:rPr>
                <w:rFonts w:ascii="Avenir Roman" w:hAnsi="Avenir Roman"/>
                <w:bCs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Shop assistant</w:t>
            </w:r>
            <w:r w:rsidR="00506E7D" w:rsidRPr="0087025D">
              <w:rPr>
                <w:rFonts w:ascii="Avenir Roman" w:hAnsi="Avenir Roman"/>
                <w:color w:val="515151"/>
                <w:lang w:val="en-US"/>
              </w:rPr>
              <w:t xml:space="preserve"> – </w:t>
            </w:r>
            <w:proofErr w:type="spellStart"/>
            <w:r w:rsidR="00506E7D" w:rsidRPr="0087025D">
              <w:rPr>
                <w:rFonts w:ascii="Avenir Roman" w:hAnsi="Avenir Roman"/>
                <w:color w:val="515151"/>
                <w:lang w:val="en-US"/>
              </w:rPr>
              <w:t>Hunkemöller</w:t>
            </w:r>
            <w:proofErr w:type="spellEnd"/>
          </w:p>
          <w:p w:rsidR="00506E7D" w:rsidRPr="0087025D" w:rsidRDefault="00506E7D" w:rsidP="00506E7D">
            <w:pPr>
              <w:pStyle w:val="Datum"/>
              <w:rPr>
                <w:rFonts w:ascii="Avenir Roman" w:hAnsi="Avenir Roman"/>
                <w:color w:val="515151"/>
                <w:lang w:val="en-US" w:bidi="sv-SE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J</w:t>
            </w:r>
            <w:r w:rsidR="002A628B" w:rsidRPr="0087025D">
              <w:rPr>
                <w:rFonts w:ascii="Avenir Roman" w:hAnsi="Avenir Roman"/>
                <w:color w:val="515151"/>
                <w:lang w:val="en-US"/>
              </w:rPr>
              <w:t>UN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201</w:t>
            </w:r>
            <w:r w:rsidR="00050175" w:rsidRPr="0087025D">
              <w:rPr>
                <w:rFonts w:ascii="Avenir Roman" w:hAnsi="Avenir Roman"/>
                <w:color w:val="515151"/>
                <w:lang w:val="en-US"/>
              </w:rPr>
              <w:t>6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 xml:space="preserve">– </w:t>
            </w:r>
            <w:r w:rsidR="002A628B" w:rsidRPr="0087025D">
              <w:rPr>
                <w:rFonts w:ascii="Avenir Roman" w:hAnsi="Avenir Roman"/>
                <w:color w:val="515151"/>
                <w:lang w:val="en-US" w:bidi="sv-SE"/>
              </w:rPr>
              <w:t>DEC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201</w:t>
            </w:r>
            <w:r w:rsidR="009E3463">
              <w:rPr>
                <w:rFonts w:ascii="Avenir Roman" w:hAnsi="Avenir Roman"/>
                <w:color w:val="515151"/>
                <w:lang w:val="en-US" w:bidi="sv-SE"/>
              </w:rPr>
              <w:t>6</w:t>
            </w:r>
          </w:p>
          <w:p w:rsidR="006721E0" w:rsidRPr="0087025D" w:rsidRDefault="006721E0" w:rsidP="006721E0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Part-time job alongside University studies.</w:t>
            </w:r>
          </w:p>
          <w:p w:rsidR="00050175" w:rsidRPr="0087025D" w:rsidRDefault="00050175" w:rsidP="00050175">
            <w:pPr>
              <w:rPr>
                <w:color w:val="515151"/>
                <w:lang w:val="en-US" w:bidi="sv-SE"/>
              </w:rPr>
            </w:pPr>
          </w:p>
          <w:p w:rsidR="00050175" w:rsidRPr="0087025D" w:rsidRDefault="006721E0" w:rsidP="00050175">
            <w:pPr>
              <w:pStyle w:val="Rubrik4"/>
              <w:rPr>
                <w:rFonts w:ascii="Avenir Roman" w:hAnsi="Avenir Roman"/>
                <w:bCs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Customer Support</w:t>
            </w:r>
            <w:r w:rsidR="00050175" w:rsidRPr="0087025D">
              <w:rPr>
                <w:rFonts w:ascii="Avenir Roman" w:hAnsi="Avenir Roman"/>
                <w:color w:val="515151"/>
                <w:lang w:val="en-US"/>
              </w:rPr>
              <w:t xml:space="preserve"> – 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>Hi3G Access</w:t>
            </w:r>
          </w:p>
          <w:p w:rsidR="00050175" w:rsidRPr="0087025D" w:rsidRDefault="00050175" w:rsidP="00050175">
            <w:pPr>
              <w:pStyle w:val="Datum"/>
              <w:rPr>
                <w:rFonts w:ascii="Avenir Roman" w:hAnsi="Avenir Roman"/>
                <w:color w:val="515151"/>
                <w:lang w:val="en-US" w:bidi="sv-SE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JUN 201</w:t>
            </w:r>
            <w:r w:rsidR="00F25593" w:rsidRPr="0087025D">
              <w:rPr>
                <w:rFonts w:ascii="Avenir Roman" w:hAnsi="Avenir Roman"/>
                <w:color w:val="515151"/>
                <w:lang w:val="en-US"/>
              </w:rPr>
              <w:t>5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 xml:space="preserve">– </w:t>
            </w:r>
            <w:r w:rsidR="00F25593" w:rsidRPr="0087025D">
              <w:rPr>
                <w:rFonts w:ascii="Avenir Roman" w:hAnsi="Avenir Roman"/>
                <w:color w:val="515151"/>
                <w:lang w:val="en-US" w:bidi="sv-SE"/>
              </w:rPr>
              <w:t>MAR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201</w:t>
            </w:r>
            <w:r w:rsidR="00F25593" w:rsidRPr="0087025D">
              <w:rPr>
                <w:rFonts w:ascii="Avenir Roman" w:hAnsi="Avenir Roman"/>
                <w:color w:val="515151"/>
                <w:lang w:val="en-US" w:bidi="sv-SE"/>
              </w:rPr>
              <w:t>6</w:t>
            </w:r>
          </w:p>
          <w:p w:rsidR="006721E0" w:rsidRPr="0087025D" w:rsidRDefault="006721E0" w:rsidP="00833A3A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Worked at the anti-churn department with the main focus to create trust and make the customers keep their subscriptions.</w:t>
            </w:r>
          </w:p>
          <w:p w:rsidR="00833A3A" w:rsidRPr="0087025D" w:rsidRDefault="006721E0" w:rsidP="00833A3A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I received diplomas for the highest anti-churn percentage and best customer satisfaction.  </w:t>
            </w:r>
          </w:p>
          <w:p w:rsidR="00050175" w:rsidRPr="0087025D" w:rsidRDefault="00050175" w:rsidP="00050175">
            <w:pPr>
              <w:rPr>
                <w:color w:val="515151"/>
                <w:lang w:val="en-US" w:bidi="sv-SE"/>
              </w:rPr>
            </w:pPr>
          </w:p>
          <w:p w:rsidR="00050175" w:rsidRPr="0087025D" w:rsidRDefault="0087025D" w:rsidP="00050175">
            <w:pPr>
              <w:pStyle w:val="Rubrik4"/>
              <w:rPr>
                <w:rFonts w:ascii="Avenir Roman" w:hAnsi="Avenir Roman"/>
                <w:bCs/>
                <w:color w:val="515151"/>
                <w:lang w:val="en-US"/>
              </w:rPr>
            </w:pPr>
            <w:r>
              <w:rPr>
                <w:rFonts w:ascii="Avenir Roman" w:hAnsi="Avenir Roman"/>
                <w:color w:val="515151"/>
                <w:lang w:val="en-US"/>
              </w:rPr>
              <w:t>Cashier</w:t>
            </w:r>
            <w:r w:rsidR="00050175" w:rsidRPr="0087025D">
              <w:rPr>
                <w:rFonts w:ascii="Avenir Roman" w:hAnsi="Avenir Roman"/>
                <w:color w:val="515151"/>
                <w:lang w:val="en-US"/>
              </w:rPr>
              <w:t xml:space="preserve"> – </w:t>
            </w:r>
            <w:r w:rsidR="00D47E83" w:rsidRPr="0087025D">
              <w:rPr>
                <w:rFonts w:ascii="Avenir Roman" w:hAnsi="Avenir Roman"/>
                <w:color w:val="515151"/>
                <w:lang w:val="en-US"/>
              </w:rPr>
              <w:t xml:space="preserve">Coop </w:t>
            </w:r>
          </w:p>
          <w:p w:rsidR="00050175" w:rsidRPr="0087025D" w:rsidRDefault="00050175" w:rsidP="00050175">
            <w:pPr>
              <w:pStyle w:val="Datum"/>
              <w:rPr>
                <w:rFonts w:ascii="Avenir Roman" w:hAnsi="Avenir Roman"/>
                <w:color w:val="515151"/>
                <w:lang w:val="en-US" w:bidi="sv-SE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J</w:t>
            </w:r>
            <w:r w:rsidR="00D47E83" w:rsidRPr="0087025D">
              <w:rPr>
                <w:rFonts w:ascii="Avenir Roman" w:hAnsi="Avenir Roman"/>
                <w:color w:val="515151"/>
                <w:lang w:val="en-US"/>
              </w:rPr>
              <w:t>AN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201</w:t>
            </w:r>
            <w:r w:rsidR="00D47E83" w:rsidRPr="0087025D">
              <w:rPr>
                <w:rFonts w:ascii="Avenir Roman" w:hAnsi="Avenir Roman"/>
                <w:color w:val="515151"/>
                <w:lang w:val="en-US"/>
              </w:rPr>
              <w:t>3</w:t>
            </w:r>
            <w:r w:rsidRPr="0087025D">
              <w:rPr>
                <w:rFonts w:ascii="Avenir Roman" w:hAnsi="Avenir Roman"/>
                <w:color w:val="515151"/>
                <w:lang w:val="en-US"/>
              </w:rPr>
              <w:t xml:space="preserve"> 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 xml:space="preserve">– </w:t>
            </w:r>
            <w:r w:rsidR="00D47E83" w:rsidRPr="0087025D">
              <w:rPr>
                <w:rFonts w:ascii="Avenir Roman" w:hAnsi="Avenir Roman"/>
                <w:color w:val="515151"/>
                <w:lang w:val="en-US" w:bidi="sv-SE"/>
              </w:rPr>
              <w:t>JUN</w:t>
            </w:r>
            <w:r w:rsidRPr="0087025D">
              <w:rPr>
                <w:rFonts w:ascii="Avenir Roman" w:hAnsi="Avenir Roman"/>
                <w:color w:val="515151"/>
                <w:lang w:val="en-US" w:bidi="sv-SE"/>
              </w:rPr>
              <w:t xml:space="preserve"> 201</w:t>
            </w:r>
            <w:r w:rsidR="00D47E83" w:rsidRPr="0087025D">
              <w:rPr>
                <w:rFonts w:ascii="Avenir Roman" w:hAnsi="Avenir Roman"/>
                <w:color w:val="515151"/>
                <w:lang w:val="en-US" w:bidi="sv-SE"/>
              </w:rPr>
              <w:t>5</w:t>
            </w:r>
          </w:p>
          <w:p w:rsidR="006721E0" w:rsidRPr="0087025D" w:rsidRDefault="006721E0" w:rsidP="006721E0">
            <w:pPr>
              <w:pStyle w:val="Liststycke"/>
              <w:numPr>
                <w:ilvl w:val="0"/>
                <w:numId w:val="1"/>
              </w:numPr>
              <w:ind w:left="238" w:hanging="238"/>
              <w:rPr>
                <w:rFonts w:ascii="Avenir Roman" w:hAnsi="Avenir Roman"/>
                <w:color w:val="515151"/>
                <w:lang w:val="en-US"/>
              </w:rPr>
            </w:pPr>
            <w:r w:rsidRPr="0087025D">
              <w:rPr>
                <w:rFonts w:ascii="Avenir Roman" w:hAnsi="Avenir Roman"/>
                <w:color w:val="515151"/>
                <w:lang w:val="en-US"/>
              </w:rPr>
              <w:t>Part-time job alongside high school.</w:t>
            </w:r>
          </w:p>
          <w:p w:rsidR="00087432" w:rsidRPr="0087025D" w:rsidRDefault="00087432" w:rsidP="00087432">
            <w:pPr>
              <w:rPr>
                <w:lang w:val="en-US" w:bidi="sv-SE"/>
              </w:rPr>
            </w:pPr>
          </w:p>
          <w:p w:rsidR="00050175" w:rsidRPr="0087025D" w:rsidRDefault="00050175" w:rsidP="00050175">
            <w:pPr>
              <w:rPr>
                <w:lang w:val="en-US" w:bidi="sv-SE"/>
              </w:rPr>
            </w:pPr>
          </w:p>
          <w:p w:rsidR="00506E7D" w:rsidRPr="0087025D" w:rsidRDefault="00506E7D" w:rsidP="00506E7D">
            <w:pPr>
              <w:rPr>
                <w:rFonts w:ascii="Avenir Roman" w:hAnsi="Avenir Roman"/>
                <w:color w:val="7C8586"/>
                <w:lang w:val="en-US"/>
              </w:rPr>
            </w:pPr>
          </w:p>
          <w:p w:rsidR="00FB04CF" w:rsidRPr="0087025D" w:rsidRDefault="00FB04CF" w:rsidP="00FB04CF">
            <w:pPr>
              <w:rPr>
                <w:rFonts w:ascii="Avenir Roman" w:hAnsi="Avenir Roman"/>
                <w:lang w:val="en-US"/>
              </w:rPr>
            </w:pPr>
          </w:p>
          <w:p w:rsidR="00FB68A7" w:rsidRPr="0087025D" w:rsidRDefault="00FB68A7" w:rsidP="00FB68A7">
            <w:pPr>
              <w:rPr>
                <w:rFonts w:ascii="Avenir Roman" w:hAnsi="Avenir Roman"/>
                <w:lang w:val="en-US"/>
              </w:rPr>
            </w:pPr>
          </w:p>
          <w:p w:rsidR="00FB68A7" w:rsidRPr="0087025D" w:rsidRDefault="00FB68A7" w:rsidP="00FB68A7">
            <w:pPr>
              <w:rPr>
                <w:rFonts w:ascii="Avenir Roman" w:hAnsi="Avenir Roman"/>
                <w:color w:val="FFFFFF" w:themeColor="background1"/>
                <w:lang w:val="en-US"/>
              </w:rPr>
            </w:pPr>
          </w:p>
        </w:tc>
      </w:tr>
    </w:tbl>
    <w:p w:rsidR="00644D0E" w:rsidRPr="0087025D" w:rsidRDefault="00644D0E">
      <w:pPr>
        <w:rPr>
          <w:rFonts w:ascii="Avenir Roman" w:hAnsi="Avenir Roman"/>
          <w:lang w:val="en-US"/>
        </w:rPr>
      </w:pPr>
    </w:p>
    <w:p w:rsidR="0043117B" w:rsidRPr="0087025D" w:rsidRDefault="000A147A" w:rsidP="000C45FF">
      <w:pPr>
        <w:tabs>
          <w:tab w:val="left" w:pos="990"/>
        </w:tabs>
        <w:rPr>
          <w:rFonts w:ascii="Avenir Roman" w:hAnsi="Avenir Roman"/>
          <w:lang w:val="en-US"/>
        </w:rPr>
      </w:pPr>
    </w:p>
    <w:sectPr w:rsidR="0043117B" w:rsidRPr="0087025D" w:rsidSect="0001395B"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47A" w:rsidRDefault="000A147A" w:rsidP="000C45FF">
      <w:r>
        <w:separator/>
      </w:r>
    </w:p>
  </w:endnote>
  <w:endnote w:type="continuationSeparator" w:id="0">
    <w:p w:rsidR="000A147A" w:rsidRDefault="000A147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47A" w:rsidRDefault="000A147A" w:rsidP="000C45FF">
      <w:r>
        <w:separator/>
      </w:r>
    </w:p>
  </w:footnote>
  <w:footnote w:type="continuationSeparator" w:id="0">
    <w:p w:rsidR="000A147A" w:rsidRDefault="000A147A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2FA"/>
    <w:multiLevelType w:val="hybridMultilevel"/>
    <w:tmpl w:val="AA1A21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7693"/>
    <w:multiLevelType w:val="hybridMultilevel"/>
    <w:tmpl w:val="7BBC66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24476"/>
    <w:multiLevelType w:val="hybridMultilevel"/>
    <w:tmpl w:val="4B4655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563D0"/>
    <w:multiLevelType w:val="hybridMultilevel"/>
    <w:tmpl w:val="D53E32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7"/>
    <w:rsid w:val="00000876"/>
    <w:rsid w:val="0001395B"/>
    <w:rsid w:val="00015C27"/>
    <w:rsid w:val="00036450"/>
    <w:rsid w:val="00046554"/>
    <w:rsid w:val="00050175"/>
    <w:rsid w:val="00061FA2"/>
    <w:rsid w:val="00074C7A"/>
    <w:rsid w:val="00087432"/>
    <w:rsid w:val="00094499"/>
    <w:rsid w:val="000A136D"/>
    <w:rsid w:val="000A147A"/>
    <w:rsid w:val="000C45FF"/>
    <w:rsid w:val="000D1701"/>
    <w:rsid w:val="000D3E9D"/>
    <w:rsid w:val="000E1E2B"/>
    <w:rsid w:val="000E3FD1"/>
    <w:rsid w:val="000E4AA7"/>
    <w:rsid w:val="000E6AF2"/>
    <w:rsid w:val="00102DA7"/>
    <w:rsid w:val="00112054"/>
    <w:rsid w:val="001233BC"/>
    <w:rsid w:val="00147D1D"/>
    <w:rsid w:val="001525E1"/>
    <w:rsid w:val="001659FD"/>
    <w:rsid w:val="00180329"/>
    <w:rsid w:val="001807F9"/>
    <w:rsid w:val="0019001F"/>
    <w:rsid w:val="00194D07"/>
    <w:rsid w:val="001A4D53"/>
    <w:rsid w:val="001A5F57"/>
    <w:rsid w:val="001A74A5"/>
    <w:rsid w:val="001B2ABD"/>
    <w:rsid w:val="001B59FE"/>
    <w:rsid w:val="001E0391"/>
    <w:rsid w:val="001E1759"/>
    <w:rsid w:val="001E59C4"/>
    <w:rsid w:val="001E65F1"/>
    <w:rsid w:val="001F1ECC"/>
    <w:rsid w:val="002049D9"/>
    <w:rsid w:val="002053E2"/>
    <w:rsid w:val="00206892"/>
    <w:rsid w:val="00210430"/>
    <w:rsid w:val="002201B0"/>
    <w:rsid w:val="0022634E"/>
    <w:rsid w:val="00227112"/>
    <w:rsid w:val="002400EB"/>
    <w:rsid w:val="00256CF7"/>
    <w:rsid w:val="00257C54"/>
    <w:rsid w:val="00263605"/>
    <w:rsid w:val="00281FD5"/>
    <w:rsid w:val="00293A8B"/>
    <w:rsid w:val="002A628B"/>
    <w:rsid w:val="002B42BB"/>
    <w:rsid w:val="002C0CAD"/>
    <w:rsid w:val="002F16A3"/>
    <w:rsid w:val="0030481B"/>
    <w:rsid w:val="003156FC"/>
    <w:rsid w:val="0032409E"/>
    <w:rsid w:val="003254B5"/>
    <w:rsid w:val="00330856"/>
    <w:rsid w:val="00342F4C"/>
    <w:rsid w:val="003560CF"/>
    <w:rsid w:val="0036062D"/>
    <w:rsid w:val="00362B39"/>
    <w:rsid w:val="0037121F"/>
    <w:rsid w:val="00392AEF"/>
    <w:rsid w:val="003960A4"/>
    <w:rsid w:val="003A6B7D"/>
    <w:rsid w:val="003B06CA"/>
    <w:rsid w:val="003C73F6"/>
    <w:rsid w:val="003D7C62"/>
    <w:rsid w:val="00400128"/>
    <w:rsid w:val="004071FC"/>
    <w:rsid w:val="00445947"/>
    <w:rsid w:val="00453B52"/>
    <w:rsid w:val="004813B3"/>
    <w:rsid w:val="00484F22"/>
    <w:rsid w:val="00491BFE"/>
    <w:rsid w:val="00496591"/>
    <w:rsid w:val="00497236"/>
    <w:rsid w:val="004B4C44"/>
    <w:rsid w:val="004C1D9B"/>
    <w:rsid w:val="004C4F80"/>
    <w:rsid w:val="004C63E4"/>
    <w:rsid w:val="004D3011"/>
    <w:rsid w:val="004E68B1"/>
    <w:rsid w:val="0050490C"/>
    <w:rsid w:val="00504C1B"/>
    <w:rsid w:val="00506E7D"/>
    <w:rsid w:val="00507284"/>
    <w:rsid w:val="00516D8B"/>
    <w:rsid w:val="005262AC"/>
    <w:rsid w:val="00527750"/>
    <w:rsid w:val="00543009"/>
    <w:rsid w:val="00553CE2"/>
    <w:rsid w:val="005712F6"/>
    <w:rsid w:val="005722E4"/>
    <w:rsid w:val="00577DEB"/>
    <w:rsid w:val="00584944"/>
    <w:rsid w:val="005937D6"/>
    <w:rsid w:val="00597A1A"/>
    <w:rsid w:val="005B7767"/>
    <w:rsid w:val="005C236D"/>
    <w:rsid w:val="005C373D"/>
    <w:rsid w:val="005C4CF9"/>
    <w:rsid w:val="005C6CEA"/>
    <w:rsid w:val="005E284C"/>
    <w:rsid w:val="005E39D5"/>
    <w:rsid w:val="005F0726"/>
    <w:rsid w:val="00600670"/>
    <w:rsid w:val="0062123A"/>
    <w:rsid w:val="00644D0E"/>
    <w:rsid w:val="00646E75"/>
    <w:rsid w:val="006721E0"/>
    <w:rsid w:val="006771D0"/>
    <w:rsid w:val="00684400"/>
    <w:rsid w:val="006A0DBA"/>
    <w:rsid w:val="006A6229"/>
    <w:rsid w:val="006A79BD"/>
    <w:rsid w:val="006D0A05"/>
    <w:rsid w:val="006F5DA3"/>
    <w:rsid w:val="00715FCB"/>
    <w:rsid w:val="00732801"/>
    <w:rsid w:val="00743101"/>
    <w:rsid w:val="007775E1"/>
    <w:rsid w:val="0078068B"/>
    <w:rsid w:val="007867A0"/>
    <w:rsid w:val="007927F5"/>
    <w:rsid w:val="007B22C3"/>
    <w:rsid w:val="007B3C16"/>
    <w:rsid w:val="007D12E8"/>
    <w:rsid w:val="007F3939"/>
    <w:rsid w:val="007F4A88"/>
    <w:rsid w:val="00802CA0"/>
    <w:rsid w:val="00804A76"/>
    <w:rsid w:val="00816AA6"/>
    <w:rsid w:val="00833A3A"/>
    <w:rsid w:val="008420C1"/>
    <w:rsid w:val="00842642"/>
    <w:rsid w:val="00854691"/>
    <w:rsid w:val="00860D83"/>
    <w:rsid w:val="00861141"/>
    <w:rsid w:val="0087025D"/>
    <w:rsid w:val="00871C06"/>
    <w:rsid w:val="008867AB"/>
    <w:rsid w:val="00891300"/>
    <w:rsid w:val="00891CC7"/>
    <w:rsid w:val="008967BE"/>
    <w:rsid w:val="008A4F97"/>
    <w:rsid w:val="008A7295"/>
    <w:rsid w:val="008B4357"/>
    <w:rsid w:val="008B584F"/>
    <w:rsid w:val="008C7C71"/>
    <w:rsid w:val="008E1C2B"/>
    <w:rsid w:val="008F0DED"/>
    <w:rsid w:val="008F3E24"/>
    <w:rsid w:val="008F7FB7"/>
    <w:rsid w:val="00925712"/>
    <w:rsid w:val="009260CD"/>
    <w:rsid w:val="00926407"/>
    <w:rsid w:val="00945543"/>
    <w:rsid w:val="00946492"/>
    <w:rsid w:val="00947324"/>
    <w:rsid w:val="00952C25"/>
    <w:rsid w:val="00961F56"/>
    <w:rsid w:val="0096236B"/>
    <w:rsid w:val="009A7C9C"/>
    <w:rsid w:val="009B0901"/>
    <w:rsid w:val="009D5096"/>
    <w:rsid w:val="009D70D7"/>
    <w:rsid w:val="009E3463"/>
    <w:rsid w:val="00A00C20"/>
    <w:rsid w:val="00A10779"/>
    <w:rsid w:val="00A2118D"/>
    <w:rsid w:val="00A26473"/>
    <w:rsid w:val="00A42975"/>
    <w:rsid w:val="00A501F9"/>
    <w:rsid w:val="00A65E27"/>
    <w:rsid w:val="00A8316A"/>
    <w:rsid w:val="00A87088"/>
    <w:rsid w:val="00A9484A"/>
    <w:rsid w:val="00AB3008"/>
    <w:rsid w:val="00AC10B4"/>
    <w:rsid w:val="00AC14AA"/>
    <w:rsid w:val="00AC4A40"/>
    <w:rsid w:val="00AD0C49"/>
    <w:rsid w:val="00AD76E2"/>
    <w:rsid w:val="00AE541A"/>
    <w:rsid w:val="00AE7882"/>
    <w:rsid w:val="00B05CEC"/>
    <w:rsid w:val="00B20152"/>
    <w:rsid w:val="00B359E4"/>
    <w:rsid w:val="00B5294A"/>
    <w:rsid w:val="00B53350"/>
    <w:rsid w:val="00B53364"/>
    <w:rsid w:val="00B53B43"/>
    <w:rsid w:val="00B57D98"/>
    <w:rsid w:val="00B63308"/>
    <w:rsid w:val="00B66122"/>
    <w:rsid w:val="00B66F54"/>
    <w:rsid w:val="00B70850"/>
    <w:rsid w:val="00B83F41"/>
    <w:rsid w:val="00B860D6"/>
    <w:rsid w:val="00BA59D2"/>
    <w:rsid w:val="00BB22FB"/>
    <w:rsid w:val="00BB2C6D"/>
    <w:rsid w:val="00BB73EA"/>
    <w:rsid w:val="00BC5487"/>
    <w:rsid w:val="00C01264"/>
    <w:rsid w:val="00C066B6"/>
    <w:rsid w:val="00C251C8"/>
    <w:rsid w:val="00C26954"/>
    <w:rsid w:val="00C37BA1"/>
    <w:rsid w:val="00C44284"/>
    <w:rsid w:val="00C462D7"/>
    <w:rsid w:val="00C4674C"/>
    <w:rsid w:val="00C506CF"/>
    <w:rsid w:val="00C72BED"/>
    <w:rsid w:val="00C83CD3"/>
    <w:rsid w:val="00C9578B"/>
    <w:rsid w:val="00CA04A6"/>
    <w:rsid w:val="00CA1B94"/>
    <w:rsid w:val="00CA25DE"/>
    <w:rsid w:val="00CB0055"/>
    <w:rsid w:val="00CB1DFD"/>
    <w:rsid w:val="00CD3932"/>
    <w:rsid w:val="00CD6663"/>
    <w:rsid w:val="00D1103F"/>
    <w:rsid w:val="00D14024"/>
    <w:rsid w:val="00D1428D"/>
    <w:rsid w:val="00D2522B"/>
    <w:rsid w:val="00D422DE"/>
    <w:rsid w:val="00D459D1"/>
    <w:rsid w:val="00D45FB9"/>
    <w:rsid w:val="00D47E83"/>
    <w:rsid w:val="00D5459D"/>
    <w:rsid w:val="00D63767"/>
    <w:rsid w:val="00D766A5"/>
    <w:rsid w:val="00D80585"/>
    <w:rsid w:val="00D848CD"/>
    <w:rsid w:val="00D92574"/>
    <w:rsid w:val="00DA1F4D"/>
    <w:rsid w:val="00DC3D93"/>
    <w:rsid w:val="00DD172A"/>
    <w:rsid w:val="00DF2C05"/>
    <w:rsid w:val="00E0413A"/>
    <w:rsid w:val="00E202B1"/>
    <w:rsid w:val="00E25A26"/>
    <w:rsid w:val="00E2610D"/>
    <w:rsid w:val="00E4074B"/>
    <w:rsid w:val="00E4381A"/>
    <w:rsid w:val="00E4639E"/>
    <w:rsid w:val="00E50CCF"/>
    <w:rsid w:val="00E55D74"/>
    <w:rsid w:val="00E81E37"/>
    <w:rsid w:val="00EB1D34"/>
    <w:rsid w:val="00ED778F"/>
    <w:rsid w:val="00EE2E6A"/>
    <w:rsid w:val="00EE4040"/>
    <w:rsid w:val="00EE52F9"/>
    <w:rsid w:val="00F0430E"/>
    <w:rsid w:val="00F20B47"/>
    <w:rsid w:val="00F25593"/>
    <w:rsid w:val="00F4447B"/>
    <w:rsid w:val="00F470E7"/>
    <w:rsid w:val="00F57808"/>
    <w:rsid w:val="00F60274"/>
    <w:rsid w:val="00F77904"/>
    <w:rsid w:val="00F77FB9"/>
    <w:rsid w:val="00FB04CF"/>
    <w:rsid w:val="00FB068F"/>
    <w:rsid w:val="00FB2020"/>
    <w:rsid w:val="00FB68A7"/>
    <w:rsid w:val="00FC2AC3"/>
    <w:rsid w:val="00FE64E6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54C65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8B4357"/>
    <w:pPr>
      <w:keepNext/>
      <w:keepLines/>
      <w:framePr w:hSpace="141" w:wrap="around" w:vAnchor="page" w:hAnchor="margin" w:y="1"/>
      <w:pBdr>
        <w:bottom w:val="single" w:sz="8" w:space="1" w:color="94B6D2" w:themeColor="accent1"/>
      </w:pBdr>
      <w:spacing w:before="240" w:after="120"/>
      <w:outlineLvl w:val="1"/>
    </w:pPr>
    <w:rPr>
      <w:rFonts w:ascii="Avenir Roman" w:eastAsiaTheme="majorEastAsia" w:hAnsi="Avenir Roman" w:cstheme="majorBidi"/>
      <w:b/>
      <w:bCs/>
      <w:caps/>
      <w:sz w:val="22"/>
      <w:szCs w:val="26"/>
      <w:lang w:val="en-US"/>
    </w:rPr>
  </w:style>
  <w:style w:type="paragraph" w:styleId="Rubrik3">
    <w:name w:val="heading 3"/>
    <w:basedOn w:val="Normal"/>
    <w:next w:val="Normal"/>
    <w:link w:val="Rubri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Rubrik4">
    <w:name w:val="heading 4"/>
    <w:basedOn w:val="Normal"/>
    <w:next w:val="Normal"/>
    <w:link w:val="Rubrik4Char"/>
    <w:uiPriority w:val="9"/>
    <w:qFormat/>
    <w:rsid w:val="00B359E4"/>
    <w:pPr>
      <w:outlineLvl w:val="3"/>
    </w:pPr>
    <w:rPr>
      <w:b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8B4357"/>
    <w:rPr>
      <w:rFonts w:ascii="Avenir Roman" w:eastAsiaTheme="majorEastAsia" w:hAnsi="Avenir Roman" w:cstheme="majorBidi"/>
      <w:b/>
      <w:bCs/>
      <w:caps/>
      <w:sz w:val="22"/>
      <w:szCs w:val="26"/>
      <w:lang w:val="en-US"/>
    </w:rPr>
  </w:style>
  <w:style w:type="paragraph" w:styleId="Rubrik">
    <w:name w:val="Title"/>
    <w:basedOn w:val="Normal"/>
    <w:next w:val="Normal"/>
    <w:link w:val="Rubrik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RubrikChar">
    <w:name w:val="Rubrik Char"/>
    <w:basedOn w:val="Standardstycketeckensnitt"/>
    <w:link w:val="Rubrik"/>
    <w:uiPriority w:val="10"/>
    <w:rsid w:val="001B2ABD"/>
    <w:rPr>
      <w:caps/>
      <w:color w:val="000000" w:themeColor="text1"/>
      <w:sz w:val="96"/>
      <w:szCs w:val="76"/>
    </w:rPr>
  </w:style>
  <w:style w:type="character" w:styleId="Betoning">
    <w:name w:val="Emphasis"/>
    <w:basedOn w:val="Standardstycketeckensnitt"/>
    <w:uiPriority w:val="11"/>
    <w:semiHidden/>
    <w:qFormat/>
    <w:rsid w:val="00E25A26"/>
    <w:rPr>
      <w:i/>
      <w:iCs/>
    </w:rPr>
  </w:style>
  <w:style w:type="character" w:customStyle="1" w:styleId="Rubrik1Char">
    <w:name w:val="Rubrik 1 Char"/>
    <w:basedOn w:val="Standardstycketeckensnitt"/>
    <w:link w:val="Rubri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um">
    <w:name w:val="Date"/>
    <w:basedOn w:val="Normal"/>
    <w:next w:val="Normal"/>
    <w:link w:val="DatumChar"/>
    <w:uiPriority w:val="99"/>
    <w:rsid w:val="00036450"/>
  </w:style>
  <w:style w:type="character" w:customStyle="1" w:styleId="DatumChar">
    <w:name w:val="Datum Char"/>
    <w:basedOn w:val="Standardstycketeckensnitt"/>
    <w:link w:val="Datum"/>
    <w:uiPriority w:val="99"/>
    <w:rsid w:val="00036450"/>
    <w:rPr>
      <w:sz w:val="18"/>
      <w:szCs w:val="22"/>
    </w:rPr>
  </w:style>
  <w:style w:type="character" w:styleId="Hyperlnk">
    <w:name w:val="Hyperlink"/>
    <w:basedOn w:val="Standardstycketeckensnitt"/>
    <w:uiPriority w:val="99"/>
    <w:unhideWhenUsed/>
    <w:rsid w:val="00281FD5"/>
    <w:rPr>
      <w:color w:val="B85A22" w:themeColor="accent2" w:themeShade="BF"/>
      <w:u w:val="single"/>
    </w:rPr>
  </w:style>
  <w:style w:type="character" w:styleId="Olstomnmnande">
    <w:name w:val="Unresolved Mention"/>
    <w:basedOn w:val="Standardstycketeckensnitt"/>
    <w:uiPriority w:val="99"/>
    <w:semiHidden/>
    <w:rsid w:val="004813B3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C45FF"/>
    <w:rPr>
      <w:sz w:val="22"/>
      <w:szCs w:val="22"/>
    </w:rPr>
  </w:style>
  <w:style w:type="paragraph" w:styleId="Sidfot">
    <w:name w:val="footer"/>
    <w:basedOn w:val="Normal"/>
    <w:link w:val="Sidfo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0C45FF"/>
    <w:rPr>
      <w:sz w:val="22"/>
      <w:szCs w:val="22"/>
    </w:rPr>
  </w:style>
  <w:style w:type="table" w:styleId="Tabellrutnt">
    <w:name w:val="Table Grid"/>
    <w:basedOn w:val="Normaltabel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shllartext">
    <w:name w:val="Placeholder Text"/>
    <w:basedOn w:val="Standardstycketeckensnitt"/>
    <w:uiPriority w:val="99"/>
    <w:semiHidden/>
    <w:rsid w:val="001B2ABD"/>
    <w:rPr>
      <w:color w:val="80808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Rubrik3Char">
    <w:name w:val="Rubrik 3 Char"/>
    <w:basedOn w:val="Standardstycketeckensnitt"/>
    <w:link w:val="Rubri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Rubrik4Char">
    <w:name w:val="Rubrik 4 Char"/>
    <w:basedOn w:val="Standardstycketeckensnitt"/>
    <w:link w:val="Rubrik4"/>
    <w:uiPriority w:val="9"/>
    <w:rsid w:val="00B359E4"/>
    <w:rPr>
      <w:b/>
      <w:sz w:val="18"/>
      <w:szCs w:val="22"/>
    </w:rPr>
  </w:style>
  <w:style w:type="paragraph" w:styleId="Liststycke">
    <w:name w:val="List Paragraph"/>
    <w:basedOn w:val="Normal"/>
    <w:uiPriority w:val="34"/>
    <w:semiHidden/>
    <w:qFormat/>
    <w:rsid w:val="001E65F1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CB1DFD"/>
    <w:rPr>
      <w:rFonts w:ascii="Times New Roman" w:hAnsi="Times New Roman" w:cs="Times New Roman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B1DF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3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www.linkedin.com/in/ellaschwarz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ellaschwarz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www.linkedin.com/in/ellaschwarz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linkedin.com/in/ellaschwarz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ellaschwarz" TargetMode="External"/><Relationship Id="rId22" Type="http://schemas.openxmlformats.org/officeDocument/2006/relationships/hyperlink" Target="http://www.collabs.s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laschwarz/Library/Containers/com.microsoft.Word/Data/Library/Application%20Support/Microsoft/Office/16.0/DTS/Search/%7b486882EB-C2A3-B840-BC58-B732ABE99BC9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B38F7214E2CF4EA2F8E056FCB1719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DB27AC8-D25B-5A42-BDA2-4DC44A924354}"/>
      </w:docPartPr>
      <w:docPartBody>
        <w:p w:rsidR="00586CF3" w:rsidRDefault="0077678A" w:rsidP="0077678A">
          <w:pPr>
            <w:pStyle w:val="06B38F7214E2CF4EA2F8E056FCB17196"/>
          </w:pPr>
          <w:r w:rsidRPr="00D5459D">
            <w:rPr>
              <w:lang w:bidi="sv-SE"/>
            </w:rPr>
            <w:t>Profil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8A"/>
    <w:rsid w:val="001A1AB8"/>
    <w:rsid w:val="00391975"/>
    <w:rsid w:val="00586CF3"/>
    <w:rsid w:val="0077678A"/>
    <w:rsid w:val="008D26DA"/>
    <w:rsid w:val="00B819A1"/>
    <w:rsid w:val="00EC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qFormat/>
    <w:rsid w:val="0077678A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D77633FD2C24049B52A3C2DCC91B5D6">
    <w:name w:val="DD77633FD2C24049B52A3C2DCC91B5D6"/>
  </w:style>
  <w:style w:type="paragraph" w:customStyle="1" w:styleId="537156176246AE4D9D052CA482359284">
    <w:name w:val="537156176246AE4D9D052CA482359284"/>
  </w:style>
  <w:style w:type="paragraph" w:customStyle="1" w:styleId="07334379CF68324189A733BDBB2F8668">
    <w:name w:val="07334379CF68324189A733BDBB2F8668"/>
  </w:style>
  <w:style w:type="paragraph" w:customStyle="1" w:styleId="527F7B47D1E9C34D9E03A9A3235D2024">
    <w:name w:val="527F7B47D1E9C34D9E03A9A3235D2024"/>
  </w:style>
  <w:style w:type="paragraph" w:customStyle="1" w:styleId="91F64B062BDA1D43B50B4C2834AD386B">
    <w:name w:val="91F64B062BDA1D43B50B4C2834AD386B"/>
  </w:style>
  <w:style w:type="paragraph" w:customStyle="1" w:styleId="2C824D8BF0551547A802A64C57B80D49">
    <w:name w:val="2C824D8BF0551547A802A64C57B80D49"/>
  </w:style>
  <w:style w:type="paragraph" w:customStyle="1" w:styleId="4C4010097225624EBF24219CE916E885">
    <w:name w:val="4C4010097225624EBF24219CE916E885"/>
  </w:style>
  <w:style w:type="paragraph" w:customStyle="1" w:styleId="847290D52A540642AB075822B90286DC">
    <w:name w:val="847290D52A540642AB075822B90286DC"/>
  </w:style>
  <w:style w:type="paragraph" w:customStyle="1" w:styleId="69C8D2C2E7F068419678911F1BFDBC71">
    <w:name w:val="69C8D2C2E7F068419678911F1BFDBC71"/>
  </w:style>
  <w:style w:type="paragraph" w:customStyle="1" w:styleId="551485444F4B4E49A507C7007FFA8400">
    <w:name w:val="551485444F4B4E49A507C7007FFA8400"/>
  </w:style>
  <w:style w:type="character" w:styleId="Hyperlnk">
    <w:name w:val="Hyperlink"/>
    <w:basedOn w:val="Standardstycketeckensnitt"/>
    <w:uiPriority w:val="99"/>
    <w:unhideWhenUsed/>
    <w:rsid w:val="0077678A"/>
    <w:rPr>
      <w:color w:val="C45911" w:themeColor="accent2" w:themeShade="BF"/>
      <w:u w:val="single"/>
    </w:rPr>
  </w:style>
  <w:style w:type="paragraph" w:customStyle="1" w:styleId="E2A55515B6EFF544A0B9D8440CEC9A08">
    <w:name w:val="E2A55515B6EFF544A0B9D8440CEC9A08"/>
  </w:style>
  <w:style w:type="paragraph" w:customStyle="1" w:styleId="43E749958D1B9B4FA6E4B356450F3370">
    <w:name w:val="43E749958D1B9B4FA6E4B356450F3370"/>
  </w:style>
  <w:style w:type="paragraph" w:customStyle="1" w:styleId="FC2F6147633D114EBB63468CED145D68">
    <w:name w:val="FC2F6147633D114EBB63468CED145D68"/>
  </w:style>
  <w:style w:type="paragraph" w:customStyle="1" w:styleId="4AB16F8FBE6B3941AF0189F2FDAE8B21">
    <w:name w:val="4AB16F8FBE6B3941AF0189F2FDAE8B21"/>
  </w:style>
  <w:style w:type="paragraph" w:customStyle="1" w:styleId="33574E76174F784284F35DEAD526A883">
    <w:name w:val="33574E76174F784284F35DEAD526A883"/>
  </w:style>
  <w:style w:type="paragraph" w:customStyle="1" w:styleId="EDF727A3BB20D94D86DF05589220E56C">
    <w:name w:val="EDF727A3BB20D94D86DF05589220E56C"/>
  </w:style>
  <w:style w:type="paragraph" w:customStyle="1" w:styleId="FEA8B097E570CE48AE5A0AC0F919ED3E">
    <w:name w:val="FEA8B097E570CE48AE5A0AC0F919ED3E"/>
  </w:style>
  <w:style w:type="paragraph" w:customStyle="1" w:styleId="69F51D288FC6D64B97DAEC043A5F18A8">
    <w:name w:val="69F51D288FC6D64B97DAEC043A5F18A8"/>
  </w:style>
  <w:style w:type="paragraph" w:customStyle="1" w:styleId="B9C70DDA9E6AB44EBC7770334DB40876">
    <w:name w:val="B9C70DDA9E6AB44EBC7770334DB40876"/>
  </w:style>
  <w:style w:type="paragraph" w:customStyle="1" w:styleId="255E785CDC5576458651F6FDD0CB97A9">
    <w:name w:val="255E785CDC5576458651F6FDD0CB97A9"/>
  </w:style>
  <w:style w:type="paragraph" w:customStyle="1" w:styleId="14C0492D4D0EF14CAD6BF5CE25620871">
    <w:name w:val="14C0492D4D0EF14CAD6BF5CE25620871"/>
  </w:style>
  <w:style w:type="paragraph" w:customStyle="1" w:styleId="27D11884943E094CBCD4FD25E1901E7A">
    <w:name w:val="27D11884943E094CBCD4FD25E1901E7A"/>
  </w:style>
  <w:style w:type="paragraph" w:customStyle="1" w:styleId="DCF6FB2DCF771047B3CD327923BDAF6D">
    <w:name w:val="DCF6FB2DCF771047B3CD327923BDAF6D"/>
  </w:style>
  <w:style w:type="paragraph" w:customStyle="1" w:styleId="E642DC93BE16CD428A51C42100E378C1">
    <w:name w:val="E642DC93BE16CD428A51C42100E378C1"/>
  </w:style>
  <w:style w:type="paragraph" w:customStyle="1" w:styleId="8997A19C13DC9A4CA1CBB1F7B5D220A1">
    <w:name w:val="8997A19C13DC9A4CA1CBB1F7B5D220A1"/>
  </w:style>
  <w:style w:type="paragraph" w:customStyle="1" w:styleId="BE4EB838682C6A49944412922245D6FA">
    <w:name w:val="BE4EB838682C6A49944412922245D6FA"/>
  </w:style>
  <w:style w:type="paragraph" w:customStyle="1" w:styleId="34033A41A9ABDD40A766DC6E3CB96B4C">
    <w:name w:val="34033A41A9ABDD40A766DC6E3CB96B4C"/>
  </w:style>
  <w:style w:type="paragraph" w:customStyle="1" w:styleId="8C89684D13FA3743BB9DA3681E378869">
    <w:name w:val="8C89684D13FA3743BB9DA3681E378869"/>
  </w:style>
  <w:style w:type="paragraph" w:customStyle="1" w:styleId="01E10622A5C4194CA1938933C5FF9F0D">
    <w:name w:val="01E10622A5C4194CA1938933C5FF9F0D"/>
  </w:style>
  <w:style w:type="paragraph" w:customStyle="1" w:styleId="AF3BE921B85ED248A470185602968A91">
    <w:name w:val="AF3BE921B85ED248A470185602968A91"/>
  </w:style>
  <w:style w:type="paragraph" w:customStyle="1" w:styleId="F3460012A2D66B4A9E3513BC04519C4F">
    <w:name w:val="F3460012A2D66B4A9E3513BC04519C4F"/>
  </w:style>
  <w:style w:type="paragraph" w:customStyle="1" w:styleId="3451369AC879E14C8B2E3BC0BD5441F4">
    <w:name w:val="3451369AC879E14C8B2E3BC0BD5441F4"/>
  </w:style>
  <w:style w:type="paragraph" w:customStyle="1" w:styleId="3C4933EABE5CDF4F92C59B3B6F938B4C">
    <w:name w:val="3C4933EABE5CDF4F92C59B3B6F938B4C"/>
  </w:style>
  <w:style w:type="paragraph" w:customStyle="1" w:styleId="1F4E58AA887F314B9B967B3C735C2663">
    <w:name w:val="1F4E58AA887F314B9B967B3C735C2663"/>
  </w:style>
  <w:style w:type="paragraph" w:customStyle="1" w:styleId="00033B42EEA2E144942901D1D5AF679C">
    <w:name w:val="00033B42EEA2E144942901D1D5AF679C"/>
  </w:style>
  <w:style w:type="paragraph" w:customStyle="1" w:styleId="80A878B2D0922E40B7A180A59180CD75">
    <w:name w:val="80A878B2D0922E40B7A180A59180CD75"/>
  </w:style>
  <w:style w:type="paragraph" w:customStyle="1" w:styleId="ED0B72531822D54A887E2079FF259507">
    <w:name w:val="ED0B72531822D54A887E2079FF259507"/>
  </w:style>
  <w:style w:type="paragraph" w:customStyle="1" w:styleId="EC9272F76D32A243ACB18670D8321D76">
    <w:name w:val="EC9272F76D32A243ACB18670D8321D76"/>
  </w:style>
  <w:style w:type="paragraph" w:customStyle="1" w:styleId="B0178C7A6A220C4896A033F98F89963D">
    <w:name w:val="B0178C7A6A220C4896A033F98F89963D"/>
  </w:style>
  <w:style w:type="paragraph" w:customStyle="1" w:styleId="BFE6103D35C5F346834ABBA7FABE9754">
    <w:name w:val="BFE6103D35C5F346834ABBA7FABE9754"/>
  </w:style>
  <w:style w:type="character" w:customStyle="1" w:styleId="Rubrik2Char">
    <w:name w:val="Rubrik 2 Char"/>
    <w:basedOn w:val="Standardstycketeckensnitt"/>
    <w:link w:val="Rubrik2"/>
    <w:uiPriority w:val="9"/>
    <w:rsid w:val="0077678A"/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customStyle="1" w:styleId="17A6309C51D03E4DACAEB209AC2E9B2A">
    <w:name w:val="17A6309C51D03E4DACAEB209AC2E9B2A"/>
  </w:style>
  <w:style w:type="paragraph" w:customStyle="1" w:styleId="D82D0A05CF51C44BBF004BFE266ED605">
    <w:name w:val="D82D0A05CF51C44BBF004BFE266ED605"/>
    <w:rsid w:val="0077678A"/>
  </w:style>
  <w:style w:type="paragraph" w:customStyle="1" w:styleId="B41CA3CC190AA549B563AF3F4B574CE5">
    <w:name w:val="B41CA3CC190AA549B563AF3F4B574CE5"/>
    <w:rsid w:val="0077678A"/>
  </w:style>
  <w:style w:type="paragraph" w:customStyle="1" w:styleId="66FF31538D0DCF43AC9808315A1A4AD0">
    <w:name w:val="66FF31538D0DCF43AC9808315A1A4AD0"/>
    <w:rsid w:val="0077678A"/>
  </w:style>
  <w:style w:type="paragraph" w:customStyle="1" w:styleId="ACB3915C0907CE4B970435BBBA796547">
    <w:name w:val="ACB3915C0907CE4B970435BBBA796547"/>
    <w:rsid w:val="0077678A"/>
  </w:style>
  <w:style w:type="paragraph" w:customStyle="1" w:styleId="46DBFEC5AB4AB14B8F120D4E4A955BA3">
    <w:name w:val="46DBFEC5AB4AB14B8F120D4E4A955BA3"/>
    <w:rsid w:val="0077678A"/>
  </w:style>
  <w:style w:type="paragraph" w:customStyle="1" w:styleId="9D0F2C767D04664C989214BE4440563C">
    <w:name w:val="9D0F2C767D04664C989214BE4440563C"/>
    <w:rsid w:val="0077678A"/>
  </w:style>
  <w:style w:type="paragraph" w:customStyle="1" w:styleId="B03D52419AB8554B989A55498C4E33C3">
    <w:name w:val="B03D52419AB8554B989A55498C4E33C3"/>
    <w:rsid w:val="0077678A"/>
  </w:style>
  <w:style w:type="paragraph" w:customStyle="1" w:styleId="0138DE70CDAFBA4592F7F5A62B28D664">
    <w:name w:val="0138DE70CDAFBA4592F7F5A62B28D664"/>
    <w:rsid w:val="0077678A"/>
  </w:style>
  <w:style w:type="paragraph" w:customStyle="1" w:styleId="833E07A4EF370C488B99E8190B7D657F">
    <w:name w:val="833E07A4EF370C488B99E8190B7D657F"/>
    <w:rsid w:val="0077678A"/>
  </w:style>
  <w:style w:type="paragraph" w:customStyle="1" w:styleId="9A49BC3983A90842A5C7DBBDFDE4B80B">
    <w:name w:val="9A49BC3983A90842A5C7DBBDFDE4B80B"/>
    <w:rsid w:val="0077678A"/>
  </w:style>
  <w:style w:type="paragraph" w:customStyle="1" w:styleId="DA1EF1959FDCCB46A093C2E52B2DBB30">
    <w:name w:val="DA1EF1959FDCCB46A093C2E52B2DBB30"/>
    <w:rsid w:val="0077678A"/>
  </w:style>
  <w:style w:type="paragraph" w:customStyle="1" w:styleId="7F090383F2282349908C7786EF599C4D">
    <w:name w:val="7F090383F2282349908C7786EF599C4D"/>
    <w:rsid w:val="0077678A"/>
  </w:style>
  <w:style w:type="paragraph" w:customStyle="1" w:styleId="28810A36D9FBC74780762860930DBFA4">
    <w:name w:val="28810A36D9FBC74780762860930DBFA4"/>
    <w:rsid w:val="0077678A"/>
  </w:style>
  <w:style w:type="paragraph" w:customStyle="1" w:styleId="6F8F55203C257E47959A36DFA22226D4">
    <w:name w:val="6F8F55203C257E47959A36DFA22226D4"/>
    <w:rsid w:val="0077678A"/>
  </w:style>
  <w:style w:type="paragraph" w:customStyle="1" w:styleId="E734DD25FDFF7A47B196ECFD20B74EBB">
    <w:name w:val="E734DD25FDFF7A47B196ECFD20B74EBB"/>
    <w:rsid w:val="0077678A"/>
  </w:style>
  <w:style w:type="paragraph" w:customStyle="1" w:styleId="305FB77799A61D4799DF044CBE2DFA6A">
    <w:name w:val="305FB77799A61D4799DF044CBE2DFA6A"/>
    <w:rsid w:val="0077678A"/>
  </w:style>
  <w:style w:type="paragraph" w:customStyle="1" w:styleId="9F56CB6E4289384FA9508F2CE0F91855">
    <w:name w:val="9F56CB6E4289384FA9508F2CE0F91855"/>
    <w:rsid w:val="0077678A"/>
  </w:style>
  <w:style w:type="paragraph" w:customStyle="1" w:styleId="D7356AF29A9C7A4DBD5183EE18D01822">
    <w:name w:val="D7356AF29A9C7A4DBD5183EE18D01822"/>
    <w:rsid w:val="0077678A"/>
  </w:style>
  <w:style w:type="paragraph" w:customStyle="1" w:styleId="FA12ECEF2459F740BB386BA950669A0D">
    <w:name w:val="FA12ECEF2459F740BB386BA950669A0D"/>
    <w:rsid w:val="0077678A"/>
  </w:style>
  <w:style w:type="paragraph" w:customStyle="1" w:styleId="F63BE3437702E44985269F1AD40795E4">
    <w:name w:val="F63BE3437702E44985269F1AD40795E4"/>
    <w:rsid w:val="0077678A"/>
  </w:style>
  <w:style w:type="paragraph" w:customStyle="1" w:styleId="D8D4BEA8FCDC62459105396F92B4F4CC">
    <w:name w:val="D8D4BEA8FCDC62459105396F92B4F4CC"/>
    <w:rsid w:val="0077678A"/>
  </w:style>
  <w:style w:type="paragraph" w:customStyle="1" w:styleId="8F9DB9D3119C574F874F94CD43A250F6">
    <w:name w:val="8F9DB9D3119C574F874F94CD43A250F6"/>
    <w:rsid w:val="0077678A"/>
  </w:style>
  <w:style w:type="paragraph" w:customStyle="1" w:styleId="650FBF74407D8C45A9BA1D971CD76E7C">
    <w:name w:val="650FBF74407D8C45A9BA1D971CD76E7C"/>
    <w:rsid w:val="0077678A"/>
  </w:style>
  <w:style w:type="paragraph" w:customStyle="1" w:styleId="3768A178625C1A479808124AC65B7CA9">
    <w:name w:val="3768A178625C1A479808124AC65B7CA9"/>
    <w:rsid w:val="0077678A"/>
  </w:style>
  <w:style w:type="paragraph" w:customStyle="1" w:styleId="E6205ED8EE0A5D48B8ABE308899D8307">
    <w:name w:val="E6205ED8EE0A5D48B8ABE308899D8307"/>
    <w:rsid w:val="0077678A"/>
  </w:style>
  <w:style w:type="paragraph" w:customStyle="1" w:styleId="22AA6AD4606A3642A7AB589D6E504A19">
    <w:name w:val="22AA6AD4606A3642A7AB589D6E504A19"/>
    <w:rsid w:val="0077678A"/>
  </w:style>
  <w:style w:type="paragraph" w:customStyle="1" w:styleId="F1299B1B1AAC7344A1F9B8AEE20A1530">
    <w:name w:val="F1299B1B1AAC7344A1F9B8AEE20A1530"/>
    <w:rsid w:val="0077678A"/>
  </w:style>
  <w:style w:type="paragraph" w:customStyle="1" w:styleId="8DDF84D67C21BE439C126E6C66F2E500">
    <w:name w:val="8DDF84D67C21BE439C126E6C66F2E500"/>
    <w:rsid w:val="0077678A"/>
  </w:style>
  <w:style w:type="paragraph" w:customStyle="1" w:styleId="62D44BC9D7B7EF43B8D8B4DF36566509">
    <w:name w:val="62D44BC9D7B7EF43B8D8B4DF36566509"/>
    <w:rsid w:val="0077678A"/>
  </w:style>
  <w:style w:type="paragraph" w:customStyle="1" w:styleId="40476CADAC38544ABE672DCD9B0C682D">
    <w:name w:val="40476CADAC38544ABE672DCD9B0C682D"/>
    <w:rsid w:val="0077678A"/>
  </w:style>
  <w:style w:type="paragraph" w:customStyle="1" w:styleId="E1620B009EC171408385809B3991AFFB">
    <w:name w:val="E1620B009EC171408385809B3991AFFB"/>
    <w:rsid w:val="0077678A"/>
  </w:style>
  <w:style w:type="paragraph" w:customStyle="1" w:styleId="64E2E5444797DD489A96DD1B16EB8B85">
    <w:name w:val="64E2E5444797DD489A96DD1B16EB8B85"/>
    <w:rsid w:val="0077678A"/>
  </w:style>
  <w:style w:type="paragraph" w:customStyle="1" w:styleId="453F3F407097A749844A8204DB915262">
    <w:name w:val="453F3F407097A749844A8204DB915262"/>
    <w:rsid w:val="0077678A"/>
  </w:style>
  <w:style w:type="paragraph" w:customStyle="1" w:styleId="3F4B3863CBEFCD4B96936FD729A009D7">
    <w:name w:val="3F4B3863CBEFCD4B96936FD729A009D7"/>
    <w:rsid w:val="0077678A"/>
  </w:style>
  <w:style w:type="paragraph" w:customStyle="1" w:styleId="86061D701907D1488CA02C95268A925C">
    <w:name w:val="86061D701907D1488CA02C95268A925C"/>
    <w:rsid w:val="0077678A"/>
  </w:style>
  <w:style w:type="paragraph" w:customStyle="1" w:styleId="A434910E4EA88344B51D6AA35BD31240">
    <w:name w:val="A434910E4EA88344B51D6AA35BD31240"/>
    <w:rsid w:val="0077678A"/>
  </w:style>
  <w:style w:type="paragraph" w:customStyle="1" w:styleId="F0D288ED5BF23D40BD8C840E7FC473C2">
    <w:name w:val="F0D288ED5BF23D40BD8C840E7FC473C2"/>
    <w:rsid w:val="0077678A"/>
  </w:style>
  <w:style w:type="paragraph" w:customStyle="1" w:styleId="ED97D5CD0768914C9D427132843D0DC9">
    <w:name w:val="ED97D5CD0768914C9D427132843D0DC9"/>
    <w:rsid w:val="0077678A"/>
  </w:style>
  <w:style w:type="paragraph" w:customStyle="1" w:styleId="02FB5B1A5AF594439C53041CD0927683">
    <w:name w:val="02FB5B1A5AF594439C53041CD0927683"/>
    <w:rsid w:val="0077678A"/>
  </w:style>
  <w:style w:type="paragraph" w:customStyle="1" w:styleId="E2A6B6B61E921F4A8B097CA2278032DC">
    <w:name w:val="E2A6B6B61E921F4A8B097CA2278032DC"/>
    <w:rsid w:val="0077678A"/>
  </w:style>
  <w:style w:type="paragraph" w:customStyle="1" w:styleId="E13F22344EE58A42BC6A4FB7EA07145A">
    <w:name w:val="E13F22344EE58A42BC6A4FB7EA07145A"/>
    <w:rsid w:val="0077678A"/>
  </w:style>
  <w:style w:type="paragraph" w:customStyle="1" w:styleId="06B38F7214E2CF4EA2F8E056FCB17196">
    <w:name w:val="06B38F7214E2CF4EA2F8E056FCB17196"/>
    <w:rsid w:val="0077678A"/>
  </w:style>
  <w:style w:type="paragraph" w:customStyle="1" w:styleId="6629B555EE4ACF42A509A22C714F32CC">
    <w:name w:val="6629B555EE4ACF42A509A22C714F32CC"/>
    <w:rsid w:val="0077678A"/>
  </w:style>
  <w:style w:type="paragraph" w:customStyle="1" w:styleId="A86E673FBA14AA42954F85889539680D">
    <w:name w:val="A86E673FBA14AA42954F85889539680D"/>
    <w:rsid w:val="0077678A"/>
  </w:style>
  <w:style w:type="paragraph" w:customStyle="1" w:styleId="8AA3E6FBE17BE9478D963234F8C68016">
    <w:name w:val="8AA3E6FBE17BE9478D963234F8C68016"/>
    <w:rsid w:val="0077678A"/>
  </w:style>
  <w:style w:type="paragraph" w:customStyle="1" w:styleId="7517D7362433F84B84D51DA290C00B81">
    <w:name w:val="7517D7362433F84B84D51DA290C00B81"/>
    <w:rsid w:val="0077678A"/>
  </w:style>
  <w:style w:type="paragraph" w:customStyle="1" w:styleId="D42F4F1758A5F24082BE0D8F43F8E7D6">
    <w:name w:val="D42F4F1758A5F24082BE0D8F43F8E7D6"/>
    <w:rsid w:val="0077678A"/>
  </w:style>
  <w:style w:type="paragraph" w:customStyle="1" w:styleId="4213E6E14BD68A43A19DB159FC2584D2">
    <w:name w:val="4213E6E14BD68A43A19DB159FC2584D2"/>
    <w:rsid w:val="0077678A"/>
  </w:style>
  <w:style w:type="paragraph" w:customStyle="1" w:styleId="B96C96247FB40E40887D875B66A4571D">
    <w:name w:val="B96C96247FB40E40887D875B66A4571D"/>
    <w:rsid w:val="0077678A"/>
  </w:style>
  <w:style w:type="paragraph" w:customStyle="1" w:styleId="43EEA48665D1D147A299166BD3E90B0C">
    <w:name w:val="43EEA48665D1D147A299166BD3E90B0C"/>
    <w:rsid w:val="0077678A"/>
  </w:style>
  <w:style w:type="paragraph" w:customStyle="1" w:styleId="405310F1ED9A91448D0E4D31F7CF123C">
    <w:name w:val="405310F1ED9A91448D0E4D31F7CF123C"/>
    <w:rsid w:val="0077678A"/>
  </w:style>
  <w:style w:type="paragraph" w:customStyle="1" w:styleId="ACEBBCAD3B348742880DFDC090F7A884">
    <w:name w:val="ACEBBCAD3B348742880DFDC090F7A884"/>
    <w:rsid w:val="0077678A"/>
  </w:style>
  <w:style w:type="paragraph" w:customStyle="1" w:styleId="536D1A3951CC8B4399EF504575E1202B">
    <w:name w:val="536D1A3951CC8B4399EF504575E1202B"/>
    <w:rsid w:val="0077678A"/>
  </w:style>
  <w:style w:type="paragraph" w:customStyle="1" w:styleId="D24A120F1327AB4298697C083F2C0F8D">
    <w:name w:val="D24A120F1327AB4298697C083F2C0F8D"/>
    <w:rsid w:val="0077678A"/>
  </w:style>
  <w:style w:type="paragraph" w:customStyle="1" w:styleId="9098318E7B0BE24EBD0F90C77229C30E">
    <w:name w:val="9098318E7B0BE24EBD0F90C77229C30E"/>
    <w:rsid w:val="0077678A"/>
  </w:style>
  <w:style w:type="paragraph" w:customStyle="1" w:styleId="F5AD4F5A1A2FA34694802520198B2407">
    <w:name w:val="F5AD4F5A1A2FA34694802520198B2407"/>
    <w:rsid w:val="0077678A"/>
  </w:style>
  <w:style w:type="paragraph" w:customStyle="1" w:styleId="983662FC98AED242B86EE310ECF55A35">
    <w:name w:val="983662FC98AED242B86EE310ECF55A35"/>
    <w:rsid w:val="0077678A"/>
  </w:style>
  <w:style w:type="paragraph" w:customStyle="1" w:styleId="8E28E9C25CDCC240AD037583DCB8E94C">
    <w:name w:val="8E28E9C25CDCC240AD037583DCB8E94C"/>
    <w:rsid w:val="0077678A"/>
  </w:style>
  <w:style w:type="paragraph" w:customStyle="1" w:styleId="3BE40EF3590CBA40958FB4FBDB51B351">
    <w:name w:val="3BE40EF3590CBA40958FB4FBDB51B351"/>
    <w:rsid w:val="0077678A"/>
  </w:style>
  <w:style w:type="paragraph" w:customStyle="1" w:styleId="38D88C4BA054B34CA3B43D09A86B1093">
    <w:name w:val="38D88C4BA054B34CA3B43D09A86B1093"/>
    <w:rsid w:val="0077678A"/>
  </w:style>
  <w:style w:type="paragraph" w:customStyle="1" w:styleId="400C7030519E9A47A2D5A116A49EFB7F">
    <w:name w:val="400C7030519E9A47A2D5A116A49EFB7F"/>
    <w:rsid w:val="0077678A"/>
  </w:style>
  <w:style w:type="paragraph" w:customStyle="1" w:styleId="FBD68A682F0C2A4C914E137E37D098C6">
    <w:name w:val="FBD68A682F0C2A4C914E137E37D098C6"/>
    <w:rsid w:val="0077678A"/>
  </w:style>
  <w:style w:type="paragraph" w:customStyle="1" w:styleId="717462938F551641BEAC23163C7EBC8A">
    <w:name w:val="717462938F551641BEAC23163C7EBC8A"/>
    <w:rsid w:val="0077678A"/>
  </w:style>
  <w:style w:type="paragraph" w:customStyle="1" w:styleId="F0F5359953403844A8D961E8B79DB55A">
    <w:name w:val="F0F5359953403844A8D961E8B79DB55A"/>
    <w:rsid w:val="0077678A"/>
  </w:style>
  <w:style w:type="paragraph" w:customStyle="1" w:styleId="59BF027A5E52624C8D6B6CB274D44DD6">
    <w:name w:val="59BF027A5E52624C8D6B6CB274D44DD6"/>
    <w:rsid w:val="0077678A"/>
  </w:style>
  <w:style w:type="paragraph" w:customStyle="1" w:styleId="24EF6AD5F483A246BCEE536A155E379D">
    <w:name w:val="24EF6AD5F483A246BCEE536A155E379D"/>
    <w:rsid w:val="0077678A"/>
  </w:style>
  <w:style w:type="paragraph" w:customStyle="1" w:styleId="35DDEC2D1DACB645BF76BDCF67FDD147">
    <w:name w:val="35DDEC2D1DACB645BF76BDCF67FDD147"/>
    <w:rsid w:val="0077678A"/>
  </w:style>
  <w:style w:type="paragraph" w:customStyle="1" w:styleId="ACF803812A2EAF478511AB2005F8FD33">
    <w:name w:val="ACF803812A2EAF478511AB2005F8FD33"/>
    <w:rsid w:val="0077678A"/>
  </w:style>
  <w:style w:type="paragraph" w:customStyle="1" w:styleId="69824615BFD29F42A0DC4566AD62EA53">
    <w:name w:val="69824615BFD29F42A0DC4566AD62EA53"/>
    <w:rsid w:val="0077678A"/>
  </w:style>
  <w:style w:type="paragraph" w:customStyle="1" w:styleId="D74D035C403FC3478219755E2768F608">
    <w:name w:val="D74D035C403FC3478219755E2768F608"/>
    <w:rsid w:val="0077678A"/>
  </w:style>
  <w:style w:type="paragraph" w:customStyle="1" w:styleId="C15E236D20605948BB167AB47C9E3544">
    <w:name w:val="C15E236D20605948BB167AB47C9E3544"/>
    <w:rsid w:val="0077678A"/>
  </w:style>
  <w:style w:type="paragraph" w:customStyle="1" w:styleId="D5A149A962E4BE4FBF5EF0A3761A8533">
    <w:name w:val="D5A149A962E4BE4FBF5EF0A3761A8533"/>
    <w:rsid w:val="0077678A"/>
  </w:style>
  <w:style w:type="paragraph" w:customStyle="1" w:styleId="F26DDF467C5BF74983A3438897073796">
    <w:name w:val="F26DDF467C5BF74983A3438897073796"/>
    <w:rsid w:val="0077678A"/>
  </w:style>
  <w:style w:type="paragraph" w:customStyle="1" w:styleId="7041059F00C0794D851B276CC09B73DD">
    <w:name w:val="7041059F00C0794D851B276CC09B73DD"/>
    <w:rsid w:val="0077678A"/>
  </w:style>
  <w:style w:type="paragraph" w:customStyle="1" w:styleId="D16D728E41C64343B0EE3DDF206C6B6E">
    <w:name w:val="D16D728E41C64343B0EE3DDF206C6B6E"/>
    <w:rsid w:val="0077678A"/>
  </w:style>
  <w:style w:type="paragraph" w:customStyle="1" w:styleId="C24F20B2A129A8458455A9CF43092DFB">
    <w:name w:val="C24F20B2A129A8458455A9CF43092DFB"/>
    <w:rsid w:val="0077678A"/>
  </w:style>
  <w:style w:type="paragraph" w:customStyle="1" w:styleId="F3CBCA7E33FAA446915A73A5731B7C7E">
    <w:name w:val="F3CBCA7E33FAA446915A73A5731B7C7E"/>
    <w:rsid w:val="0077678A"/>
  </w:style>
  <w:style w:type="paragraph" w:customStyle="1" w:styleId="A08552495323D74CA9F0743F96CDA7FC">
    <w:name w:val="A08552495323D74CA9F0743F96CDA7FC"/>
    <w:rsid w:val="0077678A"/>
  </w:style>
  <w:style w:type="paragraph" w:customStyle="1" w:styleId="0D6264FAA961774699AF5AD77E3C82E8">
    <w:name w:val="0D6264FAA961774699AF5AD77E3C82E8"/>
    <w:rsid w:val="0077678A"/>
  </w:style>
  <w:style w:type="paragraph" w:customStyle="1" w:styleId="86C91A0431803B41AB56D437E1FE179B">
    <w:name w:val="86C91A0431803B41AB56D437E1FE179B"/>
    <w:rsid w:val="0077678A"/>
  </w:style>
  <w:style w:type="paragraph" w:customStyle="1" w:styleId="CC51352F9D648F49AECBCB704AC030A1">
    <w:name w:val="CC51352F9D648F49AECBCB704AC030A1"/>
    <w:rsid w:val="0077678A"/>
  </w:style>
  <w:style w:type="paragraph" w:customStyle="1" w:styleId="D03AA8323AA68B4C9CB349CC8E4507A1">
    <w:name w:val="D03AA8323AA68B4C9CB349CC8E4507A1"/>
    <w:rsid w:val="0077678A"/>
  </w:style>
  <w:style w:type="paragraph" w:customStyle="1" w:styleId="9972F1F34F1B5A42B7B69088A85E835A">
    <w:name w:val="9972F1F34F1B5A42B7B69088A85E835A"/>
    <w:rsid w:val="0077678A"/>
  </w:style>
  <w:style w:type="paragraph" w:customStyle="1" w:styleId="9BEC79123DE5A545B7FE6C41CBD8E198">
    <w:name w:val="9BEC79123DE5A545B7FE6C41CBD8E198"/>
    <w:rsid w:val="0077678A"/>
  </w:style>
  <w:style w:type="paragraph" w:customStyle="1" w:styleId="B510A5C7B7F4AD468F5C73E3C52D3E7E">
    <w:name w:val="B510A5C7B7F4AD468F5C73E3C52D3E7E"/>
    <w:rsid w:val="0077678A"/>
  </w:style>
  <w:style w:type="paragraph" w:customStyle="1" w:styleId="92F429FDC7ADE5489EDA406F0EFEBCC9">
    <w:name w:val="92F429FDC7ADE5489EDA406F0EFEBCC9"/>
    <w:rsid w:val="0077678A"/>
  </w:style>
  <w:style w:type="paragraph" w:customStyle="1" w:styleId="263A759BD769244AA1F048305307C6F8">
    <w:name w:val="263A759BD769244AA1F048305307C6F8"/>
    <w:rsid w:val="0077678A"/>
  </w:style>
  <w:style w:type="paragraph" w:customStyle="1" w:styleId="B3057BD34C6F604ABA01ED1F26143CFC">
    <w:name w:val="B3057BD34C6F604ABA01ED1F26143CFC"/>
    <w:rsid w:val="0077678A"/>
  </w:style>
  <w:style w:type="paragraph" w:customStyle="1" w:styleId="AAC580F9DD6FCA499A6E8D948897AF62">
    <w:name w:val="AAC580F9DD6FCA499A6E8D948897AF62"/>
    <w:rsid w:val="0077678A"/>
  </w:style>
  <w:style w:type="paragraph" w:customStyle="1" w:styleId="45D0259630993444B987F51BD849226F">
    <w:name w:val="45D0259630993444B987F51BD849226F"/>
    <w:rsid w:val="0077678A"/>
  </w:style>
  <w:style w:type="paragraph" w:customStyle="1" w:styleId="F6EFEED3AFB0524E8B860D09098C2867">
    <w:name w:val="F6EFEED3AFB0524E8B860D09098C2867"/>
    <w:rsid w:val="0077678A"/>
  </w:style>
  <w:style w:type="paragraph" w:customStyle="1" w:styleId="CEC0239CC4B2AB4585AA23E70F328B1A">
    <w:name w:val="CEC0239CC4B2AB4585AA23E70F328B1A"/>
    <w:rsid w:val="0077678A"/>
  </w:style>
  <w:style w:type="paragraph" w:customStyle="1" w:styleId="15A4C83129ECF143BF1A51771A1322DF">
    <w:name w:val="15A4C83129ECF143BF1A51771A1322DF"/>
    <w:rsid w:val="0077678A"/>
  </w:style>
  <w:style w:type="paragraph" w:customStyle="1" w:styleId="62BFC9A551ABCC4B96685409EFD015B5">
    <w:name w:val="62BFC9A551ABCC4B96685409EFD015B5"/>
    <w:rsid w:val="0077678A"/>
  </w:style>
  <w:style w:type="paragraph" w:customStyle="1" w:styleId="6593689356834F46B259022CFF7C4BF3">
    <w:name w:val="6593689356834F46B259022CFF7C4BF3"/>
    <w:rsid w:val="0077678A"/>
  </w:style>
  <w:style w:type="paragraph" w:customStyle="1" w:styleId="76AEC3ADBB26DF4D9DAA7783C4ABB60C">
    <w:name w:val="76AEC3ADBB26DF4D9DAA7783C4ABB60C"/>
    <w:rsid w:val="0077678A"/>
  </w:style>
  <w:style w:type="paragraph" w:customStyle="1" w:styleId="AD029E988490D946BD711982F777FBEA">
    <w:name w:val="AD029E988490D946BD711982F777FBEA"/>
    <w:rsid w:val="0077678A"/>
  </w:style>
  <w:style w:type="paragraph" w:customStyle="1" w:styleId="CDD3FC5B4E5A0E429751695484A70956">
    <w:name w:val="CDD3FC5B4E5A0E429751695484A70956"/>
    <w:rsid w:val="0077678A"/>
  </w:style>
  <w:style w:type="paragraph" w:customStyle="1" w:styleId="F933AD15220BBE469BF2B2477F058AAF">
    <w:name w:val="F933AD15220BBE469BF2B2477F058AAF"/>
    <w:rsid w:val="00776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8BECCE3-C42A-DC48-8340-4AC3BCF4E745}">
  <we:reference id="wa104381063" version="1.0.0.1" store="sv-SE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142EB5D7-86E7-9742-BAFC-9FD035BFFA82}">
  <we:reference id="wa104381411" version="1.0.0.0" store="sv-SE" storeType="OMEX"/>
  <we:alternateReferences>
    <we:reference id="wa104381411" version="1.0.0.0" store="WA1043814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Blågrått CV.dotx</Template>
  <TotalTime>0</TotalTime>
  <Pages>2</Pages>
  <Words>618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2019-11-18T20:25:00Z</dcterms:created>
  <dcterms:modified xsi:type="dcterms:W3CDTF">2019-11-18T20:25:00Z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